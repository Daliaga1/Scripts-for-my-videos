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102" w:rsidRDefault="004D2102" w:rsidP="004D2102">
      <w:bookmarkStart w:id="0" w:name="_GoBack"/>
      <w:proofErr w:type="spellStart"/>
      <w:r>
        <w:t>Grüezi</w:t>
      </w:r>
      <w:proofErr w:type="spellEnd"/>
      <w:r>
        <w:t xml:space="preserve"> YouTubers. Here is the guy with the Swiss accent. With a new episode around sensors and microcontrollers.</w:t>
      </w:r>
    </w:p>
    <w:p w:rsidR="00A14FE0" w:rsidRDefault="00A14FE0" w:rsidP="00A14FE0">
      <w:r>
        <w:t xml:space="preserve">In video #140 we hacked the new IKEA </w:t>
      </w:r>
      <w:proofErr w:type="spellStart"/>
      <w:r>
        <w:t>Tradfri</w:t>
      </w:r>
      <w:proofErr w:type="spellEnd"/>
      <w:r>
        <w:t xml:space="preserve"> Smart lighting system using the remote control as a basis. It worked, but had some major disadvantages. So, I decided to change the strategy and use the </w:t>
      </w:r>
      <w:r w:rsidR="003632C7">
        <w:t xml:space="preserve">IKEA </w:t>
      </w:r>
      <w:r>
        <w:t xml:space="preserve">gateway instead of the remote control. This should have some advantages. But if you want to hack the gateway, you quickly discover, that it uses </w:t>
      </w:r>
      <w:r w:rsidR="000D580B">
        <w:t xml:space="preserve">COAP, </w:t>
      </w:r>
      <w:r w:rsidR="00D41158">
        <w:t>the second important</w:t>
      </w:r>
      <w:r>
        <w:t xml:space="preserve"> </w:t>
      </w:r>
      <w:r w:rsidR="00D41158">
        <w:t>IOT</w:t>
      </w:r>
      <w:r>
        <w:t xml:space="preserve"> protocol. Today, we will dig a little into this protocol and compare it with our well known MQTT protocol. At the end</w:t>
      </w:r>
    </w:p>
    <w:p w:rsidR="00A14FE0" w:rsidRDefault="00A14FE0" w:rsidP="00A14FE0">
      <w:pPr>
        <w:pStyle w:val="Listenabsatz"/>
        <w:numPr>
          <w:ilvl w:val="0"/>
          <w:numId w:val="1"/>
        </w:numPr>
      </w:pPr>
      <w:bookmarkStart w:id="1" w:name="OLE_LINK3"/>
      <w:r>
        <w:t>We will understand the relevance of the COAP protocol and where it is used</w:t>
      </w:r>
    </w:p>
    <w:p w:rsidR="00D41158" w:rsidRDefault="00D41158" w:rsidP="00A14FE0">
      <w:pPr>
        <w:pStyle w:val="Listenabsatz"/>
        <w:numPr>
          <w:ilvl w:val="0"/>
          <w:numId w:val="1"/>
        </w:numPr>
      </w:pPr>
      <w:r>
        <w:t xml:space="preserve">We will </w:t>
      </w:r>
      <w:r w:rsidR="000D580B">
        <w:t>have an idea about</w:t>
      </w:r>
      <w:r>
        <w:t xml:space="preserve"> the concept of RESTful APIs</w:t>
      </w:r>
      <w:r w:rsidR="007A61DC">
        <w:t xml:space="preserve"> I already used in video #27</w:t>
      </w:r>
    </w:p>
    <w:p w:rsidR="00A14FE0" w:rsidRDefault="00A14FE0" w:rsidP="00A14FE0">
      <w:pPr>
        <w:pStyle w:val="Listenabsatz"/>
        <w:numPr>
          <w:ilvl w:val="0"/>
          <w:numId w:val="1"/>
        </w:numPr>
      </w:pPr>
      <w:r>
        <w:t xml:space="preserve">We will understand the </w:t>
      </w:r>
      <w:r w:rsidR="000D580B">
        <w:t xml:space="preserve">basic </w:t>
      </w:r>
      <w:r>
        <w:t>differences between COAP and MQTT</w:t>
      </w:r>
    </w:p>
    <w:p w:rsidR="007A61DC" w:rsidRDefault="007A61DC" w:rsidP="007A61DC">
      <w:pPr>
        <w:pStyle w:val="Listenabsatz"/>
        <w:numPr>
          <w:ilvl w:val="0"/>
          <w:numId w:val="1"/>
        </w:numPr>
      </w:pPr>
      <w:r>
        <w:t>We are able to u</w:t>
      </w:r>
      <w:r w:rsidR="000C39D1">
        <w:t xml:space="preserve">se </w:t>
      </w:r>
      <w:r w:rsidR="000D580B">
        <w:t>COAP</w:t>
      </w:r>
      <w:r w:rsidR="000C39D1">
        <w:t xml:space="preserve"> </w:t>
      </w:r>
      <w:r>
        <w:t>on our beloved ESP8266</w:t>
      </w:r>
    </w:p>
    <w:p w:rsidR="00A14FE0" w:rsidRDefault="000D580B" w:rsidP="00A14FE0">
      <w:pPr>
        <w:pStyle w:val="Listenabsatz"/>
        <w:numPr>
          <w:ilvl w:val="0"/>
          <w:numId w:val="1"/>
        </w:numPr>
      </w:pPr>
      <w:r>
        <w:t>W</w:t>
      </w:r>
      <w:r w:rsidR="00A14FE0">
        <w:t>e will learn a little</w:t>
      </w:r>
      <w:r w:rsidR="003632C7">
        <w:t xml:space="preserve"> on</w:t>
      </w:r>
      <w:r w:rsidR="00A14FE0">
        <w:t xml:space="preserve"> how to “spy”</w:t>
      </w:r>
      <w:r w:rsidR="00861E13">
        <w:t xml:space="preserve"> networks using </w:t>
      </w:r>
      <w:r w:rsidR="00876148">
        <w:t>Wireshark</w:t>
      </w:r>
    </w:p>
    <w:p w:rsidR="00A14FE0" w:rsidRDefault="00A14FE0" w:rsidP="00A14FE0">
      <w:pPr>
        <w:pStyle w:val="Listenabsatz"/>
        <w:numPr>
          <w:ilvl w:val="0"/>
          <w:numId w:val="1"/>
        </w:numPr>
      </w:pPr>
      <w:r>
        <w:t>And of course, we will be prepared to hack the IKEA gateway in the next video</w:t>
      </w:r>
    </w:p>
    <w:bookmarkEnd w:id="1"/>
    <w:p w:rsidR="0019752B" w:rsidRDefault="0019752B" w:rsidP="00A14FE0">
      <w:r>
        <w:t>But, before we can start, I want to show all my Sw</w:t>
      </w:r>
      <w:r w:rsidR="000D580B">
        <w:t xml:space="preserve">edish viewers the reason, why I thought, </w:t>
      </w:r>
      <w:proofErr w:type="spellStart"/>
      <w:r w:rsidR="000D580B">
        <w:t>Tradfri</w:t>
      </w:r>
      <w:proofErr w:type="spellEnd"/>
      <w:r w:rsidR="000D580B">
        <w:t xml:space="preserve"> is Danish. If you enter </w:t>
      </w:r>
      <w:proofErr w:type="spellStart"/>
      <w:r w:rsidR="000D580B">
        <w:t>Tradfri</w:t>
      </w:r>
      <w:proofErr w:type="spellEnd"/>
      <w:r w:rsidR="000D580B">
        <w:t xml:space="preserve"> into Google translate, it detects automatically Danish language. If you force it to Swedish, it does not translate. I apologize for any inconveniences. BTW, this mistake created the biggest discussion on this channel so far!</w:t>
      </w:r>
    </w:p>
    <w:p w:rsidR="00A14FE0" w:rsidRDefault="000D580B" w:rsidP="00A14FE0">
      <w:r>
        <w:t>But l</w:t>
      </w:r>
      <w:r w:rsidR="003C2415">
        <w:t xml:space="preserve">et’s </w:t>
      </w:r>
      <w:r>
        <w:t>continue with technology</w:t>
      </w:r>
      <w:r w:rsidR="003C2415">
        <w:t>!</w:t>
      </w:r>
    </w:p>
    <w:p w:rsidR="003C2415" w:rsidRDefault="003C2415" w:rsidP="00A14FE0">
      <w:r>
        <w:t xml:space="preserve">COAP or </w:t>
      </w:r>
      <w:r w:rsidRPr="003C2415">
        <w:t>Constrained Application Protocol</w:t>
      </w:r>
      <w:r>
        <w:t xml:space="preserve"> has its roots in the well-known HTTP protocol, which is used for most of our web pages. But it is adapted to the needs and restrictions of small devices.</w:t>
      </w:r>
      <w:r w:rsidR="005024EA">
        <w:t xml:space="preserve"> So, it is somehow a “competitor to MQTT.</w:t>
      </w:r>
    </w:p>
    <w:p w:rsidR="00A14FE0" w:rsidRDefault="005024EA" w:rsidP="00A14FE0">
      <w:r>
        <w:t>I</w:t>
      </w:r>
      <w:r w:rsidR="003632C7">
        <w:t>t uses the concept of RESTful APIs. This concept is widely used for webservices</w:t>
      </w:r>
      <w:r w:rsidR="007A61DC">
        <w:t>. Most of the websites offer such an API interface.</w:t>
      </w:r>
    </w:p>
    <w:p w:rsidR="000A040C" w:rsidRDefault="005024EA">
      <w:r>
        <w:t>RESTful calls are</w:t>
      </w:r>
      <w:r w:rsidR="005D41F4">
        <w:t xml:space="preserve"> easily recognizable if you </w:t>
      </w:r>
      <w:r w:rsidR="00C5757C">
        <w:t>look at the URL in your browser: It usually starts with an address of the webservice, some additional stuff which defines the particular service you want to use and then a question mark with some more stuff.</w:t>
      </w:r>
    </w:p>
    <w:p w:rsidR="00B6347A" w:rsidRDefault="00B6347A">
      <w:r w:rsidRPr="00C5757C">
        <w:t>https://api.twitter.com/1.1/search/tweets.json?q=%40spiessa</w:t>
      </w:r>
      <w:r>
        <w:t xml:space="preserve"> </w:t>
      </w:r>
    </w:p>
    <w:p w:rsidR="00C5757C" w:rsidRDefault="00B6347A">
      <w:r>
        <w:t xml:space="preserve">This </w:t>
      </w:r>
      <w:r w:rsidR="00C5757C">
        <w:t>example</w:t>
      </w:r>
      <w:r>
        <w:t xml:space="preserve"> searches twitter for all tweets from my user.</w:t>
      </w:r>
    </w:p>
    <w:p w:rsidR="000A040C" w:rsidRDefault="007A61DC">
      <w:r>
        <w:t>Very</w:t>
      </w:r>
      <w:r w:rsidR="00C5757C">
        <w:t xml:space="preserve"> important</w:t>
      </w:r>
      <w:r>
        <w:t xml:space="preserve"> is</w:t>
      </w:r>
      <w:r w:rsidR="00C5757C">
        <w:t>, that</w:t>
      </w:r>
      <w:r>
        <w:t xml:space="preserve"> with </w:t>
      </w:r>
      <w:r w:rsidR="005024EA">
        <w:t xml:space="preserve">this </w:t>
      </w:r>
      <w:r>
        <w:t>concept, services can offer four different methods: R</w:t>
      </w:r>
      <w:r w:rsidR="00C5757C">
        <w:t xml:space="preserve">ead </w:t>
      </w:r>
      <w:r w:rsidR="00B6347A">
        <w:t xml:space="preserve">information </w:t>
      </w:r>
      <w:r w:rsidR="00C5757C">
        <w:t>(</w:t>
      </w:r>
      <w:r w:rsidR="00B6347A">
        <w:t xml:space="preserve">with the </w:t>
      </w:r>
      <w:r w:rsidR="00C5757C">
        <w:t>GET</w:t>
      </w:r>
      <w:r w:rsidR="00B6347A">
        <w:t xml:space="preserve"> command</w:t>
      </w:r>
      <w:r w:rsidR="00C5757C">
        <w:t xml:space="preserve">), update </w:t>
      </w:r>
      <w:r w:rsidR="005024EA">
        <w:t>information</w:t>
      </w:r>
      <w:r w:rsidR="00C5757C">
        <w:t xml:space="preserve"> (</w:t>
      </w:r>
      <w:r w:rsidR="00D41158">
        <w:t xml:space="preserve">with </w:t>
      </w:r>
      <w:r w:rsidR="00C5757C">
        <w:t>PUT), create new information (</w:t>
      </w:r>
      <w:r w:rsidR="00D41158">
        <w:t xml:space="preserve">using </w:t>
      </w:r>
      <w:r w:rsidR="00C5757C">
        <w:t xml:space="preserve">POST) and even delete information with the </w:t>
      </w:r>
      <w:r>
        <w:t>method</w:t>
      </w:r>
      <w:r w:rsidR="00C5757C">
        <w:t xml:space="preserve"> DELETE</w:t>
      </w:r>
      <w:r w:rsidR="00D41158">
        <w:t>. So, this is a very versatile concept for webservices.</w:t>
      </w:r>
    </w:p>
    <w:p w:rsidR="007A61DC" w:rsidRDefault="007A61DC">
      <w:r>
        <w:t xml:space="preserve">And what is now COAP? COAP is a protocol which can transport RESTful </w:t>
      </w:r>
      <w:r w:rsidR="005024EA">
        <w:t>calls</w:t>
      </w:r>
      <w:r>
        <w:t xml:space="preserve"> over </w:t>
      </w:r>
      <w:r w:rsidR="005024EA">
        <w:t xml:space="preserve">“thin” </w:t>
      </w:r>
      <w:r>
        <w:t>networks.</w:t>
      </w:r>
      <w:r w:rsidR="00AB215A">
        <w:t xml:space="preserve"> And it is also adapted to the small resources of IOT devices.</w:t>
      </w:r>
      <w:r w:rsidR="00155322">
        <w:t xml:space="preserve"> This is, why it uses </w:t>
      </w:r>
      <w:r w:rsidR="005024EA">
        <w:t xml:space="preserve">the more efficient </w:t>
      </w:r>
      <w:r w:rsidR="00155322">
        <w:t xml:space="preserve">UDP, and not </w:t>
      </w:r>
      <w:r w:rsidR="005024EA">
        <w:t>like</w:t>
      </w:r>
      <w:r w:rsidR="00155322">
        <w:t xml:space="preserve"> HTTP, </w:t>
      </w:r>
      <w:r w:rsidR="005024EA">
        <w:t xml:space="preserve">the </w:t>
      </w:r>
      <w:r w:rsidR="00155322">
        <w:t>TCP protocol.</w:t>
      </w:r>
      <w:r w:rsidR="005024EA">
        <w:t xml:space="preserve"> And i</w:t>
      </w:r>
      <w:r w:rsidR="00AB215A">
        <w:t>t only needs small memories and slow processors</w:t>
      </w:r>
      <w:r w:rsidR="005024EA">
        <w:t xml:space="preserve"> for the nodes</w:t>
      </w:r>
      <w:r w:rsidR="00AB215A">
        <w:t xml:space="preserve">. Exactly </w:t>
      </w:r>
      <w:r w:rsidR="005024EA">
        <w:t>like</w:t>
      </w:r>
      <w:r w:rsidR="00AB215A">
        <w:t xml:space="preserve"> MQTT. But this is the only commonality as we will see:</w:t>
      </w:r>
    </w:p>
    <w:p w:rsidR="00AB215A" w:rsidRDefault="005024EA">
      <w:r>
        <w:t xml:space="preserve">Let’s first look at a typical network. </w:t>
      </w:r>
      <w:r w:rsidR="00AB215A">
        <w:t xml:space="preserve">We all know the concept of MQTT with one broker and many nodes. There is no direct connection from node to node. All communication is done via </w:t>
      </w:r>
      <w:r>
        <w:t>the</w:t>
      </w:r>
      <w:r w:rsidR="00AB215A">
        <w:t xml:space="preserve"> broker.</w:t>
      </w:r>
    </w:p>
    <w:p w:rsidR="006926C8" w:rsidRDefault="00AB215A">
      <w:r>
        <w:t xml:space="preserve">With COAP, the communication </w:t>
      </w:r>
      <w:r w:rsidR="005024EA">
        <w:t>goes</w:t>
      </w:r>
      <w:r>
        <w:t xml:space="preserve"> directly from a client to a server. No intermediate is necessary. Exactly like webservices. </w:t>
      </w:r>
      <w:r w:rsidR="006926C8">
        <w:t>One node</w:t>
      </w:r>
      <w:r w:rsidR="005024EA">
        <w:t xml:space="preserve"> also</w:t>
      </w:r>
      <w:r w:rsidR="006926C8">
        <w:t xml:space="preserve"> can connect to many different servers. So, somehow, the node is in the center of this network</w:t>
      </w:r>
      <w:r w:rsidR="005024EA">
        <w:t>, not the broker</w:t>
      </w:r>
      <w:r w:rsidR="006926C8">
        <w:t>.</w:t>
      </w:r>
    </w:p>
    <w:p w:rsidR="007A61DC" w:rsidRDefault="00AB215A">
      <w:r>
        <w:lastRenderedPageBreak/>
        <w:t>MQTT uses a publish and subscribe concept.</w:t>
      </w:r>
      <w:r w:rsidR="006926C8">
        <w:t xml:space="preserve"> As soon as the</w:t>
      </w:r>
      <w:r>
        <w:t xml:space="preserve"> broker </w:t>
      </w:r>
      <w:r w:rsidR="006926C8">
        <w:t>gets a message from a node, its sends</w:t>
      </w:r>
      <w:r>
        <w:t xml:space="preserve"> </w:t>
      </w:r>
      <w:r w:rsidR="006926C8">
        <w:t>it to the</w:t>
      </w:r>
      <w:r>
        <w:t xml:space="preserve"> network. Theoretically, all connected </w:t>
      </w:r>
      <w:r w:rsidR="006926C8">
        <w:t xml:space="preserve">nodes can get all messages. </w:t>
      </w:r>
      <w:r w:rsidR="005024EA">
        <w:t>B</w:t>
      </w:r>
      <w:r w:rsidR="006926C8">
        <w:t>ecause each node can subscribe to “interesting topics”,</w:t>
      </w:r>
      <w:r>
        <w:t xml:space="preserve"> </w:t>
      </w:r>
      <w:r w:rsidR="006926C8">
        <w:t>it</w:t>
      </w:r>
      <w:r>
        <w:t xml:space="preserve"> only </w:t>
      </w:r>
      <w:r w:rsidR="006926C8">
        <w:t xml:space="preserve">gets </w:t>
      </w:r>
      <w:r>
        <w:t xml:space="preserve">the messages </w:t>
      </w:r>
      <w:r w:rsidR="006926C8">
        <w:t>concerning the topics it</w:t>
      </w:r>
      <w:r>
        <w:t xml:space="preserve"> subscribed</w:t>
      </w:r>
      <w:r w:rsidR="006926C8">
        <w:t xml:space="preserve">. </w:t>
      </w:r>
      <w:r w:rsidR="005024EA">
        <w:t>MQTT only transfers in</w:t>
      </w:r>
      <w:r w:rsidR="00020091">
        <w:t>formation</w:t>
      </w:r>
      <w:r w:rsidR="005024EA">
        <w:t>. It has no concept to alter</w:t>
      </w:r>
      <w:r w:rsidR="00B6347A">
        <w:t xml:space="preserve"> information on the opposite nod</w:t>
      </w:r>
      <w:r w:rsidR="005024EA">
        <w:t>e</w:t>
      </w:r>
      <w:r w:rsidR="00020091">
        <w:t xml:space="preserve"> defined into the standard</w:t>
      </w:r>
      <w:r w:rsidR="005024EA">
        <w:t>. If you want to change information, you have to define your own messages to “emulate” GET, PUT, POST, or DELETE</w:t>
      </w:r>
      <w:r w:rsidR="00020091">
        <w:t>.</w:t>
      </w:r>
    </w:p>
    <w:p w:rsidR="003272DD" w:rsidRDefault="003272DD">
      <w:r>
        <w:t xml:space="preserve">On the other hand, MQTT has a concept of “Quality of service” </w:t>
      </w:r>
      <w:r w:rsidR="00020091">
        <w:t xml:space="preserve">and “store and forward” </w:t>
      </w:r>
      <w:r>
        <w:t>implemented in the protocol, which is superior to COAP, because it also works, if one node or the connection to a node is partially down. This is particularly important if you want to sleep your nodes for a certain time and only connect to the broker at defined times. It is also possible to create such a concept using COAP, but you have to program it yourself. It is not part of the protocol definition and you do not have a broker which is always on</w:t>
      </w:r>
      <w:r w:rsidR="00020091">
        <w:t>, if you do not build it yourself</w:t>
      </w:r>
      <w:r>
        <w:t>. At least this is, what I understood</w:t>
      </w:r>
      <w:r w:rsidR="00020091">
        <w:t xml:space="preserve"> so far</w:t>
      </w:r>
      <w:r>
        <w:t>.</w:t>
      </w:r>
    </w:p>
    <w:p w:rsidR="003272DD" w:rsidRDefault="003272DD">
      <w:r>
        <w:t>So, summarized:</w:t>
      </w:r>
    </w:p>
    <w:p w:rsidR="003272DD" w:rsidRDefault="003272DD" w:rsidP="003272DD">
      <w:pPr>
        <w:pStyle w:val="Listenabsatz"/>
        <w:numPr>
          <w:ilvl w:val="0"/>
          <w:numId w:val="1"/>
        </w:numPr>
      </w:pPr>
      <w:r>
        <w:t xml:space="preserve">MQTT is very good at transferring data or commands from and to remote devices over unstable connections because of its unique QOS </w:t>
      </w:r>
      <w:r w:rsidR="00020091">
        <w:t>and store and forward concept</w:t>
      </w:r>
    </w:p>
    <w:p w:rsidR="003272DD" w:rsidRDefault="003272DD" w:rsidP="003272DD">
      <w:pPr>
        <w:pStyle w:val="Listenabsatz"/>
        <w:numPr>
          <w:ilvl w:val="0"/>
          <w:numId w:val="1"/>
        </w:numPr>
      </w:pPr>
      <w:r>
        <w:t>With MQTT, the broker is the center of the network</w:t>
      </w:r>
    </w:p>
    <w:p w:rsidR="003272DD" w:rsidRDefault="003272DD" w:rsidP="003272DD">
      <w:pPr>
        <w:pStyle w:val="Listenabsatz"/>
        <w:numPr>
          <w:ilvl w:val="0"/>
          <w:numId w:val="1"/>
        </w:numPr>
      </w:pPr>
      <w:r>
        <w:t>COAP is very well suited to work with servers over relatively stable connections. Nodes can connect to many different servers at the same time and can execute “commands”</w:t>
      </w:r>
    </w:p>
    <w:p w:rsidR="003272DD" w:rsidRDefault="003272DD" w:rsidP="003272DD">
      <w:pPr>
        <w:pStyle w:val="Listenabsatz"/>
        <w:numPr>
          <w:ilvl w:val="0"/>
          <w:numId w:val="1"/>
        </w:numPr>
      </w:pPr>
      <w:r>
        <w:t xml:space="preserve">Both protocols are well suited for </w:t>
      </w:r>
      <w:r w:rsidR="006C4C91">
        <w:t>low volume networks and for low power</w:t>
      </w:r>
      <w:r w:rsidR="00020091">
        <w:t xml:space="preserve"> devices</w:t>
      </w:r>
    </w:p>
    <w:p w:rsidR="006C4C91" w:rsidRDefault="006C4C91" w:rsidP="003272DD">
      <w:pPr>
        <w:pStyle w:val="Listenabsatz"/>
        <w:numPr>
          <w:ilvl w:val="0"/>
          <w:numId w:val="1"/>
        </w:numPr>
      </w:pPr>
      <w:r>
        <w:t>Both protocols are h</w:t>
      </w:r>
      <w:r w:rsidR="00020091">
        <w:t>eavily used in IOT applications</w:t>
      </w:r>
    </w:p>
    <w:p w:rsidR="006C4C91" w:rsidRDefault="006C4C91" w:rsidP="003272DD">
      <w:pPr>
        <w:pStyle w:val="Listenabsatz"/>
        <w:numPr>
          <w:ilvl w:val="0"/>
          <w:numId w:val="1"/>
        </w:numPr>
      </w:pPr>
      <w:r>
        <w:t>Both protocols can use secure lines. With COAP, the preferred cryptographic method is DTLS</w:t>
      </w:r>
    </w:p>
    <w:p w:rsidR="006C4C91" w:rsidRDefault="006C4C91" w:rsidP="006C4C91">
      <w:r>
        <w:t>So, let’s play</w:t>
      </w:r>
      <w:r w:rsidR="00020091">
        <w:t xml:space="preserve"> a little</w:t>
      </w:r>
      <w:r>
        <w:t xml:space="preserve"> with COAP. In principle, it is very easy to use </w:t>
      </w:r>
      <w:r w:rsidR="00020091">
        <w:t>it</w:t>
      </w:r>
      <w:r>
        <w:t xml:space="preserve">. Just replace the HTTP with </w:t>
      </w:r>
      <w:r w:rsidR="00D403DE">
        <w:t>COAP://</w:t>
      </w:r>
      <w:r>
        <w:t>.</w:t>
      </w:r>
      <w:r w:rsidR="00020091">
        <w:t xml:space="preserve"> However, i</w:t>
      </w:r>
      <w:r>
        <w:t xml:space="preserve">f we do that in Chrome, </w:t>
      </w:r>
      <w:r w:rsidR="00020091">
        <w:t>we do not get the expected effect</w:t>
      </w:r>
      <w:r>
        <w:t xml:space="preserve">, because Chrome cannot deal with this protocol. If we use Firefox with an extension called </w:t>
      </w:r>
      <w:r w:rsidR="00020091">
        <w:t>“</w:t>
      </w:r>
      <w:r w:rsidR="00705519">
        <w:t>Copper</w:t>
      </w:r>
      <w:r w:rsidR="00020091">
        <w:t>”</w:t>
      </w:r>
      <w:r>
        <w:t>, we get an answer</w:t>
      </w:r>
      <w:r w:rsidR="00273413">
        <w:t xml:space="preserve">. First, we see, that COAP runs on port 5683. Then, we see, that this server exposes </w:t>
      </w:r>
      <w:r w:rsidR="00705519">
        <w:t>a</w:t>
      </w:r>
      <w:r w:rsidR="00273413">
        <w:t xml:space="preserve"> service, </w:t>
      </w:r>
      <w:r w:rsidR="00705519">
        <w:t xml:space="preserve">called LED. </w:t>
      </w:r>
      <w:r w:rsidR="00020091">
        <w:t xml:space="preserve">This mechanism of displaying all available services is called “discovery”. So, the client does not need to know exactly, which services are offered by the server. </w:t>
      </w:r>
      <w:r w:rsidR="00705519">
        <w:t>This is a nice feature we will use later with our IKEA setup.</w:t>
      </w:r>
    </w:p>
    <w:p w:rsidR="001C6728" w:rsidRDefault="00705519" w:rsidP="006C4C91">
      <w:r>
        <w:t xml:space="preserve">But where does this message come from? </w:t>
      </w:r>
      <w:r w:rsidR="00020091">
        <w:t xml:space="preserve">People who know me can guess: </w:t>
      </w:r>
      <w:r>
        <w:t xml:space="preserve">Of course, </w:t>
      </w:r>
      <w:r w:rsidR="00020091">
        <w:t>it comes from the COAP server running on an</w:t>
      </w:r>
      <w:r>
        <w:t xml:space="preserve"> ESP8266. And this ESP also has a</w:t>
      </w:r>
      <w:r w:rsidR="00020091">
        <w:t>n</w:t>
      </w:r>
      <w:r>
        <w:t xml:space="preserve"> LED</w:t>
      </w:r>
      <w:r w:rsidR="001C6728">
        <w:t xml:space="preserve">. </w:t>
      </w:r>
      <w:r w:rsidR="00020091">
        <w:t>First,</w:t>
      </w:r>
      <w:r w:rsidR="001C6728">
        <w:t xml:space="preserve"> we can request the status of the LED by issuing a GET command for the LED service. We see in the incoming message, that the LED is on. Now, we want to switch the LED off by issuing a</w:t>
      </w:r>
      <w:r w:rsidR="00020091">
        <w:t xml:space="preserve"> PUT</w:t>
      </w:r>
      <w:r w:rsidR="001C6728">
        <w:t xml:space="preserve"> “0” command. And really, it </w:t>
      </w:r>
      <w:r w:rsidR="00020091">
        <w:t xml:space="preserve">switches the LED </w:t>
      </w:r>
      <w:r w:rsidR="001C6728">
        <w:t>off. We also can check its new status. It is 0. So, this whole thing seems to work.</w:t>
      </w:r>
    </w:p>
    <w:p w:rsidR="00155322" w:rsidRDefault="00155322" w:rsidP="006C4C91">
      <w:r>
        <w:t xml:space="preserve">At the beginning of this episode, I mentioned, that the COAP protocol works on constraint networks. Let’s check, if this is true and </w:t>
      </w:r>
      <w:r w:rsidR="006D256B">
        <w:t>if the messages really are short</w:t>
      </w:r>
      <w:r>
        <w:t>. To get this information, we can use Wireshark</w:t>
      </w:r>
      <w:r w:rsidR="006D256B">
        <w:t xml:space="preserve"> on our PC or on the Raspberry Pi</w:t>
      </w:r>
      <w:r>
        <w:t>.</w:t>
      </w:r>
      <w:r w:rsidR="009524E2">
        <w:t xml:space="preserve"> </w:t>
      </w:r>
      <w:r w:rsidR="006D256B">
        <w:t xml:space="preserve">It is open source and helps with many hacking or network problems. </w:t>
      </w:r>
      <w:r w:rsidR="009524E2">
        <w:t>We trigger to the UDP port 5683, which is the port used by COAP. And we see the messages flowing through the network. The</w:t>
      </w:r>
      <w:r w:rsidR="006D256B">
        <w:t>ir</w:t>
      </w:r>
      <w:r w:rsidR="009524E2">
        <w:t xml:space="preserve"> length is usually around 50 to </w:t>
      </w:r>
      <w:r w:rsidR="006D256B">
        <w:t>100</w:t>
      </w:r>
      <w:r w:rsidR="009524E2">
        <w:t xml:space="preserve"> bytes. The longer ones are the discover messages, which are not often used. So, the promise is kept. The packets are small. But I think, they are a little bigger than with MQTT.</w:t>
      </w:r>
    </w:p>
    <w:p w:rsidR="003272DD" w:rsidRDefault="006D256B">
      <w:r>
        <w:t>How did I build the</w:t>
      </w:r>
      <w:r w:rsidR="009524E2">
        <w:t xml:space="preserve">ESP8266 COAP server? </w:t>
      </w:r>
      <w:r>
        <w:t xml:space="preserve">Simple! </w:t>
      </w:r>
      <w:r w:rsidR="009524E2">
        <w:t>I just installed this librar</w:t>
      </w:r>
      <w:r>
        <w:t>y and used the example provided</w:t>
      </w:r>
      <w:r w:rsidR="009524E2">
        <w:t>.</w:t>
      </w:r>
      <w:r w:rsidR="000C39D1">
        <w:t xml:space="preserve"> And of course, there is also an example for a COAP client</w:t>
      </w:r>
      <w:r>
        <w:t xml:space="preserve"> available</w:t>
      </w:r>
      <w:r w:rsidR="000C39D1">
        <w:t xml:space="preserve">. And with this </w:t>
      </w:r>
      <w:r>
        <w:t xml:space="preserve">client </w:t>
      </w:r>
      <w:r w:rsidR="000C39D1">
        <w:t xml:space="preserve">example file, I am </w:t>
      </w:r>
      <w:r>
        <w:t xml:space="preserve">even </w:t>
      </w:r>
      <w:r w:rsidR="000C39D1">
        <w:t xml:space="preserve">able to connect to my “Alma Mater”, the Swiss Technical University (ETH Zurich), with my tiny ESP8266. </w:t>
      </w:r>
      <w:r>
        <w:t xml:space="preserve">They run one of the COAP test servers. </w:t>
      </w:r>
      <w:r w:rsidR="000C39D1">
        <w:t>How cool is that?</w:t>
      </w:r>
    </w:p>
    <w:p w:rsidR="006D256B" w:rsidRDefault="006D256B">
      <w:r>
        <w:lastRenderedPageBreak/>
        <w:t>If we discover all services offered by this server, we see the possibilities of COAP, which are huge. Much bigger, than with MQTT, but, because I do not understand all of them, I</w:t>
      </w:r>
      <w:r w:rsidR="009524E2">
        <w:t xml:space="preserve"> will </w:t>
      </w:r>
      <w:r>
        <w:t>stop</w:t>
      </w:r>
      <w:r w:rsidR="009524E2">
        <w:t xml:space="preserve"> here. </w:t>
      </w:r>
    </w:p>
    <w:p w:rsidR="009524E2" w:rsidRDefault="006D256B">
      <w:r>
        <w:t xml:space="preserve">Now, we have to focus on </w:t>
      </w:r>
      <w:r w:rsidR="009524E2">
        <w:t xml:space="preserve">one </w:t>
      </w:r>
      <w:r>
        <w:t>C</w:t>
      </w:r>
      <w:r w:rsidR="005C63FE">
        <w:t>OAP</w:t>
      </w:r>
      <w:r>
        <w:t xml:space="preserve"> </w:t>
      </w:r>
      <w:r w:rsidR="009524E2">
        <w:t>feature, which will be important for our IKEA Hack: Encryption</w:t>
      </w:r>
      <w:r w:rsidR="000C39D1">
        <w:t>. As with HTTP and its secure si</w:t>
      </w:r>
      <w:r w:rsidR="009524E2">
        <w:t>ster, HTTPS, COAP also has a secure sister, COAPS. If we replace COAP with COAPS, we see, that Firefox and Copper cannot handle this protocol.</w:t>
      </w:r>
      <w:r w:rsidR="000C39D1">
        <w:t xml:space="preserve"> Because IKEA correctly uses the secure version</w:t>
      </w:r>
      <w:r>
        <w:t xml:space="preserve"> of the protocol</w:t>
      </w:r>
      <w:r w:rsidR="000C39D1">
        <w:t>, we still have to go a long way till we are able to get these damn lamps switching on and off.</w:t>
      </w:r>
      <w:r>
        <w:t xml:space="preserve"> But you can be sure, we will succeed!</w:t>
      </w:r>
    </w:p>
    <w:p w:rsidR="009524E2" w:rsidRDefault="006D256B">
      <w:r>
        <w:t>For today</w:t>
      </w:r>
      <w:r w:rsidR="007352EB">
        <w:t>, we built a basis for our next step:</w:t>
      </w:r>
    </w:p>
    <w:p w:rsidR="007352EB" w:rsidRDefault="007352EB" w:rsidP="007352EB">
      <w:pPr>
        <w:pStyle w:val="Listenabsatz"/>
        <w:numPr>
          <w:ilvl w:val="0"/>
          <w:numId w:val="1"/>
        </w:numPr>
      </w:pPr>
      <w:r>
        <w:t xml:space="preserve">We </w:t>
      </w:r>
      <w:r w:rsidR="00583F7B">
        <w:t>looked at the r</w:t>
      </w:r>
      <w:r>
        <w:t xml:space="preserve">elevance of the COAP protocol </w:t>
      </w:r>
      <w:r w:rsidR="00583F7B">
        <w:t>as the second important IOT protocol</w:t>
      </w:r>
      <w:r w:rsidR="00861E13">
        <w:t xml:space="preserve"> together with MQTT</w:t>
      </w:r>
    </w:p>
    <w:p w:rsidR="007352EB" w:rsidRDefault="00861E13" w:rsidP="007352EB">
      <w:pPr>
        <w:pStyle w:val="Listenabsatz"/>
        <w:numPr>
          <w:ilvl w:val="0"/>
          <w:numId w:val="1"/>
        </w:numPr>
      </w:pPr>
      <w:r>
        <w:t>We learned the meaning of</w:t>
      </w:r>
      <w:r w:rsidR="007352EB">
        <w:t xml:space="preserve"> RESTful APIs </w:t>
      </w:r>
      <w:r>
        <w:t>and played with GET and PUT methods</w:t>
      </w:r>
    </w:p>
    <w:p w:rsidR="007352EB" w:rsidRDefault="007352EB" w:rsidP="007352EB">
      <w:pPr>
        <w:pStyle w:val="Listenabsatz"/>
        <w:numPr>
          <w:ilvl w:val="0"/>
          <w:numId w:val="1"/>
        </w:numPr>
      </w:pPr>
      <w:r>
        <w:t>COAP</w:t>
      </w:r>
      <w:r w:rsidR="00861E13">
        <w:t xml:space="preserve"> is very well suited for client-server </w:t>
      </w:r>
      <w:r w:rsidR="006D256B">
        <w:t>applications</w:t>
      </w:r>
      <w:r w:rsidR="00861E13">
        <w:t xml:space="preserve"> over stable networks</w:t>
      </w:r>
      <w:r w:rsidR="006D256B">
        <w:t xml:space="preserve">. </w:t>
      </w:r>
      <w:r>
        <w:t>MQTT</w:t>
      </w:r>
      <w:r w:rsidR="00861E13">
        <w:t>, because of its built-in QOS levels, is well suited for applications with unreliable networks or where the nodes are in deep sleep for a long time.</w:t>
      </w:r>
      <w:r w:rsidR="00A2742D">
        <w:t xml:space="preserve"> The broker can store the messages as long as the node is not available</w:t>
      </w:r>
    </w:p>
    <w:p w:rsidR="007352EB" w:rsidRDefault="00861E13" w:rsidP="007352EB">
      <w:pPr>
        <w:pStyle w:val="Listenabsatz"/>
        <w:numPr>
          <w:ilvl w:val="0"/>
          <w:numId w:val="1"/>
        </w:numPr>
      </w:pPr>
      <w:r>
        <w:t xml:space="preserve">We found a library to use our ESP8266 as a COAP server and also as a </w:t>
      </w:r>
      <w:r w:rsidR="00A2742D">
        <w:t>COAP</w:t>
      </w:r>
      <w:r>
        <w:t xml:space="preserve"> client and were ab</w:t>
      </w:r>
      <w:r w:rsidR="00A2742D">
        <w:t>le to test it in both scenarios</w:t>
      </w:r>
    </w:p>
    <w:p w:rsidR="007352EB" w:rsidRDefault="00861E13" w:rsidP="007352EB">
      <w:pPr>
        <w:pStyle w:val="Listenabsatz"/>
        <w:numPr>
          <w:ilvl w:val="0"/>
          <w:numId w:val="1"/>
        </w:numPr>
      </w:pPr>
      <w:r>
        <w:t>Wireshark helped us to trace network traffic and to prove, that the COAP messages are really s</w:t>
      </w:r>
      <w:r w:rsidR="00A2742D">
        <w:t>hort</w:t>
      </w:r>
    </w:p>
    <w:p w:rsidR="00A2742D" w:rsidRDefault="007352EB" w:rsidP="007352EB">
      <w:pPr>
        <w:pStyle w:val="Listenabsatz"/>
        <w:numPr>
          <w:ilvl w:val="0"/>
          <w:numId w:val="1"/>
        </w:numPr>
      </w:pPr>
      <w:r>
        <w:t xml:space="preserve">And </w:t>
      </w:r>
      <w:r w:rsidR="00861E13">
        <w:t>in the next episode, we will use our Raspberry Pi as a secure COAPS client and connect it to the IKEA gateway. And I will show you a “hot” secre</w:t>
      </w:r>
      <w:r w:rsidR="005C63FE">
        <w:t>t of the IKEA intelligent bulbs</w:t>
      </w:r>
    </w:p>
    <w:p w:rsidR="007352EB" w:rsidRDefault="00A2742D" w:rsidP="00A2742D">
      <w:r>
        <w:t>So, stay tuned!</w:t>
      </w:r>
    </w:p>
    <w:p w:rsidR="00F1371E" w:rsidRDefault="005F7DEC">
      <w:r>
        <w:t>I hope, this video was useful o</w:t>
      </w:r>
      <w:r w:rsidR="00A82F04">
        <w:t>r at least interesting for you. If true, then like. Bye</w:t>
      </w:r>
      <w:bookmarkEnd w:id="0"/>
    </w:p>
    <w:sectPr w:rsidR="00F137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B30C3"/>
    <w:multiLevelType w:val="hybridMultilevel"/>
    <w:tmpl w:val="F4482278"/>
    <w:lvl w:ilvl="0" w:tplc="7CBA5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26"/>
    <w:rsid w:val="00020091"/>
    <w:rsid w:val="000350AC"/>
    <w:rsid w:val="000A040C"/>
    <w:rsid w:val="000C39D1"/>
    <w:rsid w:val="000D580B"/>
    <w:rsid w:val="000E1D28"/>
    <w:rsid w:val="00155322"/>
    <w:rsid w:val="0019752B"/>
    <w:rsid w:val="001C6728"/>
    <w:rsid w:val="001D4567"/>
    <w:rsid w:val="001E1E34"/>
    <w:rsid w:val="00273413"/>
    <w:rsid w:val="003272DD"/>
    <w:rsid w:val="00343C53"/>
    <w:rsid w:val="003632C7"/>
    <w:rsid w:val="003C2415"/>
    <w:rsid w:val="003C431E"/>
    <w:rsid w:val="004A53D5"/>
    <w:rsid w:val="004D2102"/>
    <w:rsid w:val="005024EA"/>
    <w:rsid w:val="00583F7B"/>
    <w:rsid w:val="005C63FE"/>
    <w:rsid w:val="005D41F4"/>
    <w:rsid w:val="005F7DEC"/>
    <w:rsid w:val="006926C8"/>
    <w:rsid w:val="006A7938"/>
    <w:rsid w:val="006C4C91"/>
    <w:rsid w:val="006D256B"/>
    <w:rsid w:val="00705519"/>
    <w:rsid w:val="007352EB"/>
    <w:rsid w:val="00787041"/>
    <w:rsid w:val="007A61DC"/>
    <w:rsid w:val="007B5B8B"/>
    <w:rsid w:val="007C4E26"/>
    <w:rsid w:val="00861E13"/>
    <w:rsid w:val="00876148"/>
    <w:rsid w:val="00881F97"/>
    <w:rsid w:val="008D4B74"/>
    <w:rsid w:val="009524E2"/>
    <w:rsid w:val="00966F7E"/>
    <w:rsid w:val="00A14FE0"/>
    <w:rsid w:val="00A2742D"/>
    <w:rsid w:val="00A82F04"/>
    <w:rsid w:val="00AB215A"/>
    <w:rsid w:val="00AF6DC3"/>
    <w:rsid w:val="00AF72A5"/>
    <w:rsid w:val="00B06E44"/>
    <w:rsid w:val="00B2681D"/>
    <w:rsid w:val="00B43C27"/>
    <w:rsid w:val="00B6347A"/>
    <w:rsid w:val="00BB7DEE"/>
    <w:rsid w:val="00BD577C"/>
    <w:rsid w:val="00C5757C"/>
    <w:rsid w:val="00D403DE"/>
    <w:rsid w:val="00D41158"/>
    <w:rsid w:val="00DE0329"/>
    <w:rsid w:val="00DE4D02"/>
    <w:rsid w:val="00DE6695"/>
    <w:rsid w:val="00E32354"/>
    <w:rsid w:val="00EC171A"/>
    <w:rsid w:val="00F1371E"/>
    <w:rsid w:val="00F75E49"/>
    <w:rsid w:val="00F96C51"/>
    <w:rsid w:val="00FD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8036C0"/>
  <w15:chartTrackingRefBased/>
  <w15:docId w15:val="{019549AC-6DE3-4AFE-9A7C-7FA04533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1371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371E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A14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Benutzerdefinierte%20Office-Vorlagen\Youtub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Youtube.dotx</Template>
  <TotalTime>0</TotalTime>
  <Pages>3</Pages>
  <Words>1217</Words>
  <Characters>7674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9</cp:revision>
  <dcterms:created xsi:type="dcterms:W3CDTF">2017-06-26T18:42:00Z</dcterms:created>
  <dcterms:modified xsi:type="dcterms:W3CDTF">2017-06-30T05:01:00Z</dcterms:modified>
</cp:coreProperties>
</file>