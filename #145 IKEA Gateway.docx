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FB6C44" w:rsidRDefault="00FB6C44" w:rsidP="00FB6C44">
      <w:bookmarkStart w:id="0" w:name="OLE_LINK1"/>
      <w:r>
        <w:t xml:space="preserve">In video #140 we hacked the new IKEA Tradfri Smart lighting system using the remote control as a basis. </w:t>
      </w:r>
      <w:r w:rsidR="00A81BCD">
        <w:t xml:space="preserve">And, as I said </w:t>
      </w:r>
      <w:r w:rsidR="0031701C">
        <w:t xml:space="preserve">already </w:t>
      </w:r>
      <w:r w:rsidR="00A81BCD">
        <w:t xml:space="preserve">in video #144: </w:t>
      </w:r>
      <w:r>
        <w:t>It worked, but had some major disadvantages. Today, we will use a</w:t>
      </w:r>
      <w:r w:rsidR="00A81BCD">
        <w:t>n</w:t>
      </w:r>
      <w:r>
        <w:t xml:space="preserve"> IKEA gateway and do it right!</w:t>
      </w:r>
    </w:p>
    <w:bookmarkEnd w:id="0"/>
    <w:p w:rsidR="0031701C" w:rsidRDefault="0031701C" w:rsidP="00FB6C44">
      <w:pPr>
        <w:pStyle w:val="Listenabsatz"/>
        <w:numPr>
          <w:ilvl w:val="0"/>
          <w:numId w:val="1"/>
        </w:numPr>
      </w:pPr>
      <w:r>
        <w:t>We will eliminate the problems of the current hack</w:t>
      </w:r>
    </w:p>
    <w:p w:rsidR="00FB6C44" w:rsidRDefault="00FB6C44" w:rsidP="00FB6C44">
      <w:pPr>
        <w:pStyle w:val="Listenabsatz"/>
        <w:numPr>
          <w:ilvl w:val="0"/>
          <w:numId w:val="1"/>
        </w:numPr>
      </w:pPr>
      <w:r>
        <w:t xml:space="preserve">We will </w:t>
      </w:r>
      <w:r w:rsidR="00A81BCD">
        <w:t xml:space="preserve">install and </w:t>
      </w:r>
      <w:r>
        <w:t>pair the gateway with two different bulbs</w:t>
      </w:r>
    </w:p>
    <w:p w:rsidR="00FB6C44" w:rsidRDefault="00FB6C44" w:rsidP="00FB6C44">
      <w:pPr>
        <w:pStyle w:val="Listenabsatz"/>
        <w:numPr>
          <w:ilvl w:val="0"/>
          <w:numId w:val="1"/>
        </w:numPr>
      </w:pPr>
      <w:r>
        <w:t>We will learn how the system communicates</w:t>
      </w:r>
    </w:p>
    <w:p w:rsidR="0031701C" w:rsidRDefault="0031701C" w:rsidP="0031701C">
      <w:pPr>
        <w:pStyle w:val="Listenabsatz"/>
        <w:numPr>
          <w:ilvl w:val="0"/>
          <w:numId w:val="1"/>
        </w:numPr>
      </w:pPr>
      <w:r>
        <w:t>We will switch the lights using node-red. Like that, we can use MQTT or many other tools to switch the lights</w:t>
      </w:r>
    </w:p>
    <w:p w:rsidR="0031701C" w:rsidRDefault="0031701C" w:rsidP="0031701C">
      <w:pPr>
        <w:ind w:left="360"/>
      </w:pPr>
      <w:r>
        <w:t>If you are interested</w:t>
      </w:r>
    </w:p>
    <w:p w:rsidR="00FB6C44" w:rsidRDefault="0031701C" w:rsidP="00FB6C44">
      <w:pPr>
        <w:pStyle w:val="Listenabsatz"/>
        <w:numPr>
          <w:ilvl w:val="0"/>
          <w:numId w:val="1"/>
        </w:numPr>
      </w:pPr>
      <w:r>
        <w:t>W</w:t>
      </w:r>
      <w:r w:rsidR="00FB6C44">
        <w:t>e will switch the lights with a normal Linux command</w:t>
      </w:r>
    </w:p>
    <w:p w:rsidR="00FB6C44" w:rsidRDefault="0028393A" w:rsidP="00FB6C44">
      <w:pPr>
        <w:pStyle w:val="Listenabsatz"/>
        <w:numPr>
          <w:ilvl w:val="0"/>
          <w:numId w:val="1"/>
        </w:numPr>
      </w:pPr>
      <w:r>
        <w:t>We will install a P</w:t>
      </w:r>
      <w:r w:rsidR="00FB6C44">
        <w:t xml:space="preserve">ython wrapper. </w:t>
      </w:r>
      <w:r w:rsidR="00A81BCD">
        <w:t>You can use t</w:t>
      </w:r>
      <w:r w:rsidR="00FB6C44">
        <w:t xml:space="preserve">his wrapper </w:t>
      </w:r>
      <w:r w:rsidR="00A81BCD">
        <w:t>as a basis for your own programs</w:t>
      </w:r>
    </w:p>
    <w:p w:rsidR="00A81BCD" w:rsidRDefault="00A81BCD" w:rsidP="00FB6C44">
      <w:pPr>
        <w:pStyle w:val="Listenabsatz"/>
        <w:numPr>
          <w:ilvl w:val="0"/>
          <w:numId w:val="1"/>
        </w:numPr>
      </w:pPr>
      <w:r>
        <w:t xml:space="preserve">We will </w:t>
      </w:r>
      <w:r w:rsidR="0028393A">
        <w:t>see the</w:t>
      </w:r>
      <w:r>
        <w:t xml:space="preserve"> CoAP</w:t>
      </w:r>
      <w:r w:rsidR="0028393A">
        <w:t xml:space="preserve"> </w:t>
      </w:r>
      <w:proofErr w:type="gramStart"/>
      <w:r w:rsidR="0028393A">
        <w:t xml:space="preserve">protocol </w:t>
      </w:r>
      <w:r w:rsidR="00232132">
        <w:t>,</w:t>
      </w:r>
      <w:proofErr w:type="gramEnd"/>
      <w:r w:rsidR="00232132">
        <w:t xml:space="preserve"> which was introduced in </w:t>
      </w:r>
      <w:r w:rsidR="00232132">
        <w:t xml:space="preserve">the last </w:t>
      </w:r>
      <w:r w:rsidR="00232132">
        <w:t>video</w:t>
      </w:r>
      <w:r w:rsidR="00232132">
        <w:t xml:space="preserve">, </w:t>
      </w:r>
      <w:r w:rsidR="0028393A">
        <w:t>in action</w:t>
      </w:r>
    </w:p>
    <w:p w:rsidR="00D40C56" w:rsidRDefault="00D40C56" w:rsidP="00FB6C44">
      <w:pPr>
        <w:pStyle w:val="Listenabsatz"/>
        <w:numPr>
          <w:ilvl w:val="0"/>
          <w:numId w:val="1"/>
        </w:numPr>
      </w:pPr>
      <w:r>
        <w:t>At the end, as promised, I will reveal a “hot” secret about the IKEA bulbs.</w:t>
      </w:r>
    </w:p>
    <w:p w:rsidR="00FB6C44" w:rsidRDefault="008B4BA6" w:rsidP="00FB6C44">
      <w:r>
        <w:t xml:space="preserve">The major problem with the last hack was, that the remote control only toggled the on and off switch. So, we were never sure, if the bulb was really on or off. This works ok if you switch by hand, because you just press </w:t>
      </w:r>
      <w:r w:rsidR="0028393A">
        <w:t xml:space="preserve">the button </w:t>
      </w:r>
      <w:r>
        <w:t>again, if something went wrong. For home automation systems, however, we need a concept with clear commands like “off” or “on”. And it would be nice, if we could read the actual state back to check, if everything went right.</w:t>
      </w:r>
    </w:p>
    <w:p w:rsidR="008B4BA6" w:rsidRDefault="008B4BA6" w:rsidP="00FB6C44">
      <w:r>
        <w:t>Ikea sells a Gateway for its lighting system, which promises to be able to do exactly th</w:t>
      </w:r>
      <w:r w:rsidR="004245E0">
        <w:t xml:space="preserve">at. You get it together with a Smartphone </w:t>
      </w:r>
      <w:r>
        <w:t>app for around 30 dollars.</w:t>
      </w:r>
    </w:p>
    <w:p w:rsidR="008B4BA6" w:rsidRDefault="00563480" w:rsidP="00FB6C44">
      <w:r>
        <w:t xml:space="preserve">If we have a look at the architecture, we can start with the bulbs. They </w:t>
      </w:r>
      <w:r w:rsidR="004245E0">
        <w:t>are</w:t>
      </w:r>
      <w:r>
        <w:t xml:space="preserve"> connected to a remote control through the Zigbee protocol. In the first IKEA video, I thought, it would be a good idea to hack this Zigbee protocol. But the price for a Zigbee adapter is similar to a IKEA gateway. So, I </w:t>
      </w:r>
      <w:r w:rsidR="004245E0">
        <w:t>decided to buy one of those</w:t>
      </w:r>
      <w:r>
        <w:t xml:space="preserve">. I leave a link in the description, if you are interested in hacking the Zigbee protocol. The Gateway is also connected via Zigbee to the bulbs. And we can connect a Smartphone app to the gateway. This </w:t>
      </w:r>
      <w:r w:rsidR="004245E0">
        <w:t>app looks nice,</w:t>
      </w:r>
      <w:r>
        <w:t xml:space="preserve"> but I do not see a big advantage by replacing a remote control with an app. </w:t>
      </w:r>
      <w:r w:rsidR="004245E0">
        <w:t>It is not very user friendly. The app</w:t>
      </w:r>
      <w:r>
        <w:t xml:space="preserve"> communicates </w:t>
      </w:r>
      <w:r w:rsidR="004245E0">
        <w:t xml:space="preserve">via your home network and the </w:t>
      </w:r>
      <w:r>
        <w:t>CoA</w:t>
      </w:r>
      <w:r w:rsidR="0028393A">
        <w:t>P</w:t>
      </w:r>
      <w:r>
        <w:t xml:space="preserve"> </w:t>
      </w:r>
      <w:r w:rsidR="004245E0">
        <w:t>protocol with</w:t>
      </w:r>
      <w:r>
        <w:t xml:space="preserve"> the gateway. So, the attack plan is to connect a Raspi to the gateway and emulate the commands normally sent by the app.</w:t>
      </w:r>
      <w:r w:rsidR="004245E0">
        <w:t xml:space="preserve"> And fortunately, there is information around on how to do that.</w:t>
      </w:r>
    </w:p>
    <w:p w:rsidR="00563480" w:rsidRDefault="00563480" w:rsidP="00FB6C44">
      <w:r>
        <w:t xml:space="preserve">But let’s start with building the original IKEA setup: We have </w:t>
      </w:r>
      <w:r w:rsidR="004245E0">
        <w:t xml:space="preserve">to </w:t>
      </w:r>
      <w:r>
        <w:t>install the gateway and connect it to mains and to our network. Be aware, that this has to be done via an Ethernet cable. Now, we have to install the app, and connect it to the gateway.</w:t>
      </w:r>
      <w:r w:rsidR="00771842">
        <w:t xml:space="preserve"> Here, we need the code printed on the back of the gateway. It is the key for the CoAP encryption.</w:t>
      </w:r>
      <w:r>
        <w:t xml:space="preserve"> Next, we have to pair a remote control with the gateway, and, as a last step, we have to pair the remote with each bulb. Now, everything is working, and we can switch the bulbs with our app, either </w:t>
      </w:r>
      <w:r w:rsidR="004245E0">
        <w:t xml:space="preserve">each bulb alone, </w:t>
      </w:r>
      <w:r>
        <w:t>or as a group.</w:t>
      </w:r>
    </w:p>
    <w:p w:rsidR="00771842" w:rsidRDefault="00771842" w:rsidP="00FB6C44">
      <w:r>
        <w:t xml:space="preserve">Now we have to find the IP address of the gateway. I usually use Advanced IP scanner to do so. Fortunately, the MAC address is also printed on the Gateway. So, we just have to search for it in our </w:t>
      </w:r>
      <w:r w:rsidR="004245E0">
        <w:t xml:space="preserve">IP </w:t>
      </w:r>
      <w:r>
        <w:t>scanner.</w:t>
      </w:r>
    </w:p>
    <w:p w:rsidR="00563480" w:rsidRDefault="00771842" w:rsidP="00FB6C44">
      <w:r>
        <w:t>Now, we should already be able to ping the gateway to check communication. First step done.</w:t>
      </w:r>
    </w:p>
    <w:p w:rsidR="00305830" w:rsidRDefault="00771842" w:rsidP="00FB6C44">
      <w:r>
        <w:t>Next, we have to make our Raspberry capable to use the secure CoAPS protocol. You find a few “how-</w:t>
      </w:r>
      <w:proofErr w:type="spellStart"/>
      <w:r>
        <w:t>to’s</w:t>
      </w:r>
      <w:proofErr w:type="spellEnd"/>
      <w:r>
        <w:t>” in the internet.</w:t>
      </w:r>
      <w:r w:rsidR="00305830">
        <w:t xml:space="preserve"> I enclose a link in the comments.</w:t>
      </w:r>
    </w:p>
    <w:p w:rsidR="00305830" w:rsidRDefault="00771842" w:rsidP="00FB6C44">
      <w:r>
        <w:lastRenderedPageBreak/>
        <w:t xml:space="preserve">But fortunately, </w:t>
      </w:r>
      <w:r w:rsidR="00683AAA">
        <w:t xml:space="preserve">I found an easier way: </w:t>
      </w:r>
      <w:r w:rsidR="004245E0">
        <w:t>We use</w:t>
      </w:r>
      <w:r w:rsidR="00305830">
        <w:t xml:space="preserve"> node-red, </w:t>
      </w:r>
      <w:r w:rsidR="004245E0">
        <w:t xml:space="preserve">and </w:t>
      </w:r>
      <w:r w:rsidR="00651692">
        <w:t>I suggest you</w:t>
      </w:r>
      <w:r w:rsidR="00305830">
        <w:t xml:space="preserve"> run Peter Scargil</w:t>
      </w:r>
      <w:r w:rsidR="0013150D">
        <w:t>l</w:t>
      </w:r>
      <w:r w:rsidR="00305830">
        <w:t xml:space="preserve">’s script to install </w:t>
      </w:r>
      <w:r w:rsidR="004245E0">
        <w:t>N</w:t>
      </w:r>
      <w:r w:rsidR="00305830">
        <w:t>ode-</w:t>
      </w:r>
      <w:r w:rsidR="004245E0">
        <w:t>R</w:t>
      </w:r>
      <w:r w:rsidR="00305830">
        <w:t>ed</w:t>
      </w:r>
      <w:r w:rsidR="004245E0">
        <w:t xml:space="preserve">, </w:t>
      </w:r>
      <w:r w:rsidR="004245E0">
        <w:t>Mosquito</w:t>
      </w:r>
      <w:r w:rsidR="004245E0">
        <w:t>, and many other goodies</w:t>
      </w:r>
      <w:r w:rsidR="004245E0">
        <w:t xml:space="preserve"> </w:t>
      </w:r>
      <w:r w:rsidR="00305830">
        <w:t>as a prerequisite. And if you do not know this powerful script, you might consider watching video #126 first.</w:t>
      </w:r>
      <w:r w:rsidR="004245E0">
        <w:t xml:space="preserve"> If you do not know Node-Red, you can also watch this video first.</w:t>
      </w:r>
    </w:p>
    <w:p w:rsidR="00305830" w:rsidRDefault="00305830" w:rsidP="00FB6C44">
      <w:r>
        <w:t xml:space="preserve">Then, you start your browser and </w:t>
      </w:r>
      <w:r w:rsidR="004C3A3A">
        <w:t xml:space="preserve">navigate to node-red. In the palette, </w:t>
      </w:r>
      <w:r>
        <w:t xml:space="preserve">you find a contribution </w:t>
      </w:r>
      <w:r w:rsidR="004245E0">
        <w:t>called node-red-</w:t>
      </w:r>
      <w:proofErr w:type="spellStart"/>
      <w:r w:rsidR="004C3A3A">
        <w:t>contrib</w:t>
      </w:r>
      <w:proofErr w:type="spellEnd"/>
      <w:r w:rsidR="004245E0">
        <w:t>-</w:t>
      </w:r>
      <w:r>
        <w:t>Tradfri</w:t>
      </w:r>
      <w:r w:rsidR="0013150D">
        <w:t xml:space="preserve">. Just install this contribution and you are done. A </w:t>
      </w:r>
      <w:r w:rsidR="003C63E3">
        <w:t>CoAP</w:t>
      </w:r>
      <w:r w:rsidR="0013150D">
        <w:t xml:space="preserve"> client is installed together with this contr</w:t>
      </w:r>
      <w:r w:rsidR="004C3A3A">
        <w:t>ibution, as we will see later</w:t>
      </w:r>
      <w:r w:rsidR="0013150D">
        <w:t>.</w:t>
      </w:r>
    </w:p>
    <w:p w:rsidR="0013150D" w:rsidRDefault="0013150D" w:rsidP="00FB6C44">
      <w:r>
        <w:t xml:space="preserve">Now, we can include our Tradfri </w:t>
      </w:r>
      <w:r w:rsidR="003C63E3">
        <w:t>gateway into a flow. We find two different nodes: An output node called “tradfri” and a</w:t>
      </w:r>
      <w:r w:rsidR="004C3A3A">
        <w:t xml:space="preserve"> </w:t>
      </w:r>
      <w:r w:rsidR="003C63E3">
        <w:t>function node called “tradfri get”. Let’s start with “tradfri” to switch the lamps.</w:t>
      </w:r>
    </w:p>
    <w:p w:rsidR="00A173D9" w:rsidRDefault="003C63E3" w:rsidP="00FB6C44">
      <w:r>
        <w:t xml:space="preserve">If we double click, as usual, we can configure the node. The first time, we have to configure also the gateway, </w:t>
      </w:r>
      <w:r w:rsidR="004C3A3A">
        <w:t xml:space="preserve">here </w:t>
      </w:r>
      <w:r>
        <w:t>called “hub”. We give it a name and enter the security code from the bottom of the gateway</w:t>
      </w:r>
      <w:r w:rsidR="00706BA8">
        <w:t>. Then, we just click on the “</w:t>
      </w:r>
      <w:proofErr w:type="spellStart"/>
      <w:r w:rsidR="00706BA8">
        <w:t>coap</w:t>
      </w:r>
      <w:proofErr w:type="spellEnd"/>
      <w:r w:rsidR="00706BA8">
        <w:t>-client-</w:t>
      </w:r>
      <w:proofErr w:type="spellStart"/>
      <w:r w:rsidR="00706BA8">
        <w:t>raspbian</w:t>
      </w:r>
      <w:proofErr w:type="spellEnd"/>
      <w:r w:rsidR="00706BA8">
        <w:t xml:space="preserve"> and the path to our CoAP client is entered. Please not</w:t>
      </w:r>
      <w:r w:rsidR="004C3A3A">
        <w:t>e</w:t>
      </w:r>
      <w:r w:rsidR="00706BA8">
        <w:t xml:space="preserve"> this path</w:t>
      </w:r>
      <w:r w:rsidR="00A173D9">
        <w:t xml:space="preserve"> down</w:t>
      </w:r>
      <w:r w:rsidR="00706BA8">
        <w:t xml:space="preserve"> fo</w:t>
      </w:r>
      <w:r w:rsidR="004C3A3A">
        <w:t>r the second part of the video.</w:t>
      </w:r>
    </w:p>
    <w:p w:rsidR="003C63E3" w:rsidRDefault="00A173D9" w:rsidP="00FB6C44">
      <w:r>
        <w:t>After the definition of the gateway</w:t>
      </w:r>
      <w:r w:rsidR="00706BA8">
        <w:t xml:space="preserve">, we can press this button to </w:t>
      </w:r>
      <w:r>
        <w:t>auto-</w:t>
      </w:r>
      <w:r w:rsidR="00706BA8">
        <w:t xml:space="preserve">discover our bulbs. And really, the gateway </w:t>
      </w:r>
      <w:r w:rsidR="004C3A3A">
        <w:t>announces</w:t>
      </w:r>
      <w:r w:rsidR="00706BA8">
        <w:t xml:space="preserve"> two bulbs, a clear and an opal one. We can select either </w:t>
      </w:r>
      <w:r>
        <w:t>one</w:t>
      </w:r>
      <w:r w:rsidR="00706BA8">
        <w:t xml:space="preserve">, or also the whole group. This is due to the discovery function of CoAP we discussed in the last video. Cool. Now, we are ready to rumble. We inject a “on” and a “off” message </w:t>
      </w:r>
      <w:r w:rsidR="004C3A3A">
        <w:t xml:space="preserve">to the tradfri node </w:t>
      </w:r>
      <w:r w:rsidR="00706BA8">
        <w:t>and deploy the flow. And really, if we press “on, the bulb switches on. Really simple.</w:t>
      </w:r>
    </w:p>
    <w:p w:rsidR="00706BA8" w:rsidRDefault="00706BA8" w:rsidP="00FB6C44">
      <w:r>
        <w:t>Now, we can build a second flow for the second lamp with “copy paste”. Just replace the bulb in the definition, and you are ready to go.</w:t>
      </w:r>
    </w:p>
    <w:p w:rsidR="00706BA8" w:rsidRDefault="00706BA8" w:rsidP="00FB6C44">
      <w:r>
        <w:t xml:space="preserve">In the next step, we want to read the status of the lamps. We use the “tradfri get” node, and, because we </w:t>
      </w:r>
      <w:r w:rsidR="004C3A3A">
        <w:t xml:space="preserve">already </w:t>
      </w:r>
      <w:r>
        <w:t xml:space="preserve">defined the gateway, </w:t>
      </w:r>
      <w:r w:rsidR="004C3A3A">
        <w:t>it is available</w:t>
      </w:r>
      <w:r>
        <w:t xml:space="preserve"> here. To read the status, we have to inject </w:t>
      </w:r>
      <w:r w:rsidR="00141750">
        <w:t xml:space="preserve">a string and we get a message </w:t>
      </w:r>
      <w:r w:rsidR="00A173D9">
        <w:t>in</w:t>
      </w:r>
      <w:r w:rsidR="004C3A3A">
        <w:t xml:space="preserve"> the debug window</w:t>
      </w:r>
      <w:r w:rsidR="00141750">
        <w:t xml:space="preserve">. If we have a close look at the message, we see the remote </w:t>
      </w:r>
      <w:r w:rsidR="00A173D9">
        <w:t xml:space="preserve">control </w:t>
      </w:r>
      <w:r w:rsidR="00141750">
        <w:t xml:space="preserve">and our two bulbs. And they are numbered from </w:t>
      </w:r>
      <w:r w:rsidR="00141750" w:rsidRPr="00141750">
        <w:t>65536</w:t>
      </w:r>
      <w:r w:rsidR="00141750">
        <w:t xml:space="preserve"> up. </w:t>
      </w:r>
      <w:r w:rsidR="0080428D">
        <w:t>The</w:t>
      </w:r>
      <w:r w:rsidR="00A173D9">
        <w:t>se</w:t>
      </w:r>
      <w:r w:rsidR="0080428D">
        <w:t xml:space="preserve"> numbers of the bulbs will be important for the second part of the video.</w:t>
      </w:r>
    </w:p>
    <w:p w:rsidR="0080428D" w:rsidRDefault="0080428D" w:rsidP="00FB6C44">
      <w:r>
        <w:t xml:space="preserve">And we see here also the three parameters: </w:t>
      </w:r>
      <w:r w:rsidR="004C3A3A">
        <w:t>ON</w:t>
      </w:r>
      <w:r>
        <w:t>, color, and brightness</w:t>
      </w:r>
      <w:r w:rsidR="00306382">
        <w:t>. These are the tree parameters we can influence</w:t>
      </w:r>
      <w:r w:rsidR="004C3A3A">
        <w:t xml:space="preserve"> either by our remote control or by the gateway</w:t>
      </w:r>
      <w:r w:rsidR="00944C47">
        <w:t>. To do so, we have to inject the right payload</w:t>
      </w:r>
      <w:r w:rsidR="004C3A3A">
        <w:t xml:space="preserve"> into the T</w:t>
      </w:r>
      <w:r w:rsidR="00944C47">
        <w:t>radfri node.</w:t>
      </w:r>
      <w:r w:rsidR="00CA11D7">
        <w:t xml:space="preserve"> </w:t>
      </w:r>
      <w:r w:rsidR="004C3A3A">
        <w:t>For the interested viewers</w:t>
      </w:r>
      <w:r w:rsidR="00CA11D7">
        <w:t>, I wrote a small function which reads the input and decides, which message to send to the gateway. For example, if the input is “warm”, a message “color: warm is sent to the gateway. If the input is “half”, the message brightness: 128 is sent to the bulb. Brightness 255 would be full intensity.</w:t>
      </w:r>
      <w:r w:rsidR="004C3A3A">
        <w:t xml:space="preserve"> You find a link to the </w:t>
      </w:r>
      <w:r w:rsidR="00954567">
        <w:t>file</w:t>
      </w:r>
      <w:r w:rsidR="00623314">
        <w:t xml:space="preserve"> </w:t>
      </w:r>
      <w:r w:rsidR="00954567">
        <w:t>for</w:t>
      </w:r>
      <w:r w:rsidR="00623314">
        <w:t xml:space="preserve"> the flow in the comments, and in video #128 around minute 16 you </w:t>
      </w:r>
      <w:r w:rsidR="00A173D9">
        <w:t>can see,</w:t>
      </w:r>
      <w:r w:rsidR="00623314">
        <w:t xml:space="preserve"> how simple it is to import </w:t>
      </w:r>
      <w:r w:rsidR="00A173D9">
        <w:t xml:space="preserve">this flow into your </w:t>
      </w:r>
      <w:r w:rsidR="00623314">
        <w:t xml:space="preserve">node red </w:t>
      </w:r>
      <w:r w:rsidR="00A173D9">
        <w:t>installation</w:t>
      </w:r>
      <w:r w:rsidR="00623314">
        <w:t xml:space="preserve">. And </w:t>
      </w:r>
      <w:r w:rsidR="00A173D9">
        <w:t>this flow</w:t>
      </w:r>
      <w:r w:rsidR="00623314">
        <w:t xml:space="preserve"> read</w:t>
      </w:r>
      <w:r w:rsidR="00A173D9">
        <w:t>s</w:t>
      </w:r>
      <w:r w:rsidR="00623314">
        <w:t xml:space="preserve"> th</w:t>
      </w:r>
      <w:r w:rsidR="00A173D9">
        <w:t xml:space="preserve">e status of one particular bulb: </w:t>
      </w:r>
      <w:r w:rsidR="003C2F7B">
        <w:t xml:space="preserve">Based on the status of the bulb, </w:t>
      </w:r>
      <w:r w:rsidR="00A173D9">
        <w:t xml:space="preserve">ON </w:t>
      </w:r>
      <w:r w:rsidR="003C2F7B">
        <w:t>is either</w:t>
      </w:r>
      <w:r w:rsidR="00A173D9">
        <w:t xml:space="preserve"> true or false.</w:t>
      </w:r>
    </w:p>
    <w:p w:rsidR="00623314" w:rsidRDefault="00CA11D7" w:rsidP="00FB6C44">
      <w:r>
        <w:t xml:space="preserve">To finish the node-red setup I </w:t>
      </w:r>
      <w:r w:rsidR="006B7B19">
        <w:t xml:space="preserve">use the big-timer node built by Peter Scargill. This is a very versatile node, and I set it up that it </w:t>
      </w:r>
      <w:r w:rsidR="00A173D9">
        <w:t>will switch the bulb on</w:t>
      </w:r>
      <w:r w:rsidR="006B7B19">
        <w:t xml:space="preserve"> </w:t>
      </w:r>
      <w:r w:rsidR="00623314">
        <w:t>at</w:t>
      </w:r>
      <w:r w:rsidR="006B7B19">
        <w:t xml:space="preserve"> dusk and switches </w:t>
      </w:r>
      <w:r w:rsidR="00A173D9">
        <w:t>it</w:t>
      </w:r>
      <w:r w:rsidR="006B7B19">
        <w:t xml:space="preserve"> off at dawn. So, everything is done</w:t>
      </w:r>
      <w:r w:rsidR="00623314">
        <w:t>. Instead of Big-timer, you can connect your MQTT node to your flow if you want to switch the bulbs with MQTT messages. Or with twitter, or with a</w:t>
      </w:r>
      <w:r w:rsidR="00A173D9">
        <w:t>n</w:t>
      </w:r>
      <w:r w:rsidR="00623314">
        <w:t xml:space="preserve"> email…</w:t>
      </w:r>
      <w:r w:rsidR="00A173D9">
        <w:t xml:space="preserve"> Nearly no limits!</w:t>
      </w:r>
    </w:p>
    <w:p w:rsidR="00623314" w:rsidRDefault="00623314" w:rsidP="00FB6C44">
      <w:r>
        <w:t xml:space="preserve">Viewers, who want to stick with node-red can now finish. If you want to program yourself, </w:t>
      </w:r>
      <w:r w:rsidR="00A173D9">
        <w:t xml:space="preserve">or look a little under the hood, </w:t>
      </w:r>
      <w:r>
        <w:t xml:space="preserve">you can </w:t>
      </w:r>
      <w:r w:rsidR="00A173D9">
        <w:t>continue the video</w:t>
      </w:r>
      <w:r>
        <w:t>. We will now move to the CoAP client and</w:t>
      </w:r>
      <w:r w:rsidR="00A173D9">
        <w:t xml:space="preserve"> also</w:t>
      </w:r>
      <w:r>
        <w:t xml:space="preserve"> to a Python example program.</w:t>
      </w:r>
    </w:p>
    <w:p w:rsidR="006B659E" w:rsidRDefault="00623314" w:rsidP="006B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To do that, we have to navigate to the directory of the CoAP client we noted down in the step before. Then, we can execute a simple call: </w:t>
      </w:r>
    </w:p>
    <w:p w:rsidR="006B659E" w:rsidRDefault="006B659E" w:rsidP="006B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6B659E" w:rsidRDefault="006B659E" w:rsidP="006B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0"/>
          <w:szCs w:val="20"/>
          <w:bdr w:val="none" w:sz="0" w:space="0" w:color="auto" w:frame="1"/>
          <w:lang w:eastAsia="de-CH"/>
        </w:rPr>
      </w:pPr>
      <w:proofErr w:type="gramStart"/>
      <w:r>
        <w:rPr>
          <w:rStyle w:val="HTMLCode"/>
          <w:rFonts w:eastAsiaTheme="minorHAnsi"/>
          <w:color w:val="2B2B2B"/>
          <w:bdr w:val="none" w:sz="0" w:space="0" w:color="auto" w:frame="1"/>
        </w:rPr>
        <w:t>./</w:t>
      </w:r>
      <w:proofErr w:type="spellStart"/>
      <w:proofErr w:type="gramEnd"/>
      <w:r w:rsidRPr="00205B51">
        <w:rPr>
          <w:rStyle w:val="HTMLCode"/>
          <w:rFonts w:eastAsiaTheme="minorHAnsi"/>
          <w:color w:val="2B2B2B"/>
          <w:bdr w:val="none" w:sz="0" w:space="0" w:color="auto" w:frame="1"/>
        </w:rPr>
        <w:t>coap</w:t>
      </w:r>
      <w:proofErr w:type="spellEnd"/>
      <w:r w:rsidRPr="00205B51">
        <w:rPr>
          <w:rStyle w:val="HTMLCode"/>
          <w:rFonts w:eastAsiaTheme="minorHAnsi"/>
          <w:color w:val="2B2B2B"/>
          <w:bdr w:val="none" w:sz="0" w:space="0" w:color="auto" w:frame="1"/>
        </w:rPr>
        <w:t>-client-</w:t>
      </w:r>
      <w:proofErr w:type="spellStart"/>
      <w:r w:rsidRPr="00205B51">
        <w:rPr>
          <w:rStyle w:val="HTMLCode"/>
          <w:rFonts w:eastAsiaTheme="minorHAnsi"/>
          <w:color w:val="2B2B2B"/>
          <w:bdr w:val="none" w:sz="0" w:space="0" w:color="auto" w:frame="1"/>
        </w:rPr>
        <w:t>raspbian</w:t>
      </w:r>
      <w:proofErr w:type="spellEnd"/>
      <w:r>
        <w:rPr>
          <w:rStyle w:val="HTMLCode"/>
          <w:rFonts w:eastAsiaTheme="minorHAnsi"/>
          <w:color w:val="2B2B2B"/>
          <w:bdr w:val="none" w:sz="0" w:space="0" w:color="auto" w:frame="1"/>
        </w:rPr>
        <w:t xml:space="preserve"> </w:t>
      </w:r>
      <w:r w:rsidRPr="00195EFC">
        <w:rPr>
          <w:rFonts w:ascii="Courier New" w:eastAsia="Times New Roman" w:hAnsi="Courier New" w:cs="Courier New"/>
          <w:color w:val="2B2B2B"/>
          <w:sz w:val="20"/>
          <w:szCs w:val="20"/>
          <w:bdr w:val="none" w:sz="0" w:space="0" w:color="auto" w:frame="1"/>
          <w:lang w:eastAsia="de-CH"/>
        </w:rPr>
        <w:t>-m get -u "</w:t>
      </w:r>
      <w:proofErr w:type="spellStart"/>
      <w:r w:rsidRPr="00195EFC">
        <w:rPr>
          <w:rFonts w:ascii="Courier New" w:eastAsia="Times New Roman" w:hAnsi="Courier New" w:cs="Courier New"/>
          <w:color w:val="2B2B2B"/>
          <w:sz w:val="20"/>
          <w:szCs w:val="20"/>
          <w:bdr w:val="none" w:sz="0" w:space="0" w:color="auto" w:frame="1"/>
          <w:lang w:eastAsia="de-CH"/>
        </w:rPr>
        <w:t>Client_</w:t>
      </w:r>
      <w:r>
        <w:rPr>
          <w:rFonts w:ascii="Courier New" w:eastAsia="Times New Roman" w:hAnsi="Courier New" w:cs="Courier New"/>
          <w:color w:val="2B2B2B"/>
          <w:sz w:val="20"/>
          <w:szCs w:val="20"/>
          <w:bdr w:val="none" w:sz="0" w:space="0" w:color="auto" w:frame="1"/>
          <w:lang w:eastAsia="de-CH"/>
        </w:rPr>
        <w:t>identity</w:t>
      </w:r>
      <w:proofErr w:type="spellEnd"/>
      <w:r>
        <w:rPr>
          <w:rFonts w:ascii="Courier New" w:eastAsia="Times New Roman" w:hAnsi="Courier New" w:cs="Courier New"/>
          <w:color w:val="2B2B2B"/>
          <w:sz w:val="20"/>
          <w:szCs w:val="20"/>
          <w:bdr w:val="none" w:sz="0" w:space="0" w:color="auto" w:frame="1"/>
          <w:lang w:eastAsia="de-CH"/>
        </w:rPr>
        <w:t xml:space="preserve">" -k "djed8rbxLWVOdUWm" </w:t>
      </w:r>
      <w:r w:rsidRPr="00195EFC">
        <w:rPr>
          <w:rFonts w:ascii="Courier New" w:eastAsia="Times New Roman" w:hAnsi="Courier New" w:cs="Courier New"/>
          <w:color w:val="2B2B2B"/>
          <w:sz w:val="20"/>
          <w:szCs w:val="20"/>
          <w:bdr w:val="none" w:sz="0" w:space="0" w:color="auto" w:frame="1"/>
          <w:lang w:eastAsia="de-CH"/>
        </w:rPr>
        <w:t>"</w:t>
      </w:r>
      <w:proofErr w:type="spellStart"/>
      <w:r w:rsidRPr="00195EFC">
        <w:rPr>
          <w:rFonts w:ascii="Courier New" w:eastAsia="Times New Roman" w:hAnsi="Courier New" w:cs="Courier New"/>
          <w:color w:val="2B2B2B"/>
          <w:sz w:val="20"/>
          <w:szCs w:val="20"/>
          <w:bdr w:val="none" w:sz="0" w:space="0" w:color="auto" w:frame="1"/>
          <w:lang w:eastAsia="de-CH"/>
        </w:rPr>
        <w:t>coaps</w:t>
      </w:r>
      <w:proofErr w:type="spellEnd"/>
      <w:r w:rsidRPr="00195EFC">
        <w:rPr>
          <w:rFonts w:ascii="Courier New" w:eastAsia="Times New Roman" w:hAnsi="Courier New" w:cs="Courier New"/>
          <w:color w:val="2B2B2B"/>
          <w:sz w:val="20"/>
          <w:szCs w:val="20"/>
          <w:bdr w:val="none" w:sz="0" w:space="0" w:color="auto" w:frame="1"/>
          <w:lang w:eastAsia="de-CH"/>
        </w:rPr>
        <w:t>://192.168.0.15:5684/15001"</w:t>
      </w:r>
    </w:p>
    <w:p w:rsidR="000A040C" w:rsidRDefault="000A040C"/>
    <w:p w:rsidR="00A173D9" w:rsidRDefault="00A173D9">
      <w:r>
        <w:t>This command</w:t>
      </w:r>
      <w:r w:rsidR="006B659E">
        <w:t xml:space="preserve"> call</w:t>
      </w:r>
      <w:r>
        <w:t>s</w:t>
      </w:r>
      <w:r w:rsidR="006B659E">
        <w:t xml:space="preserve"> the CoAP cl</w:t>
      </w:r>
      <w:r>
        <w:t>i</w:t>
      </w:r>
      <w:r w:rsidR="006B659E">
        <w:t xml:space="preserve">ent with the user “client identity” and the password from the back of the gateway. The address of the gateway is </w:t>
      </w:r>
      <w:r w:rsidR="006B659E" w:rsidRPr="006B659E">
        <w:t>192.168.0.15</w:t>
      </w:r>
      <w:r w:rsidR="006B659E">
        <w:t xml:space="preserve"> and the port</w:t>
      </w:r>
      <w:r>
        <w:t xml:space="preserve"> is now 5684, because we use CoA</w:t>
      </w:r>
      <w:r w:rsidR="006B659E">
        <w:t xml:space="preserve">PS, the secure protocol. And 15001 is the </w:t>
      </w:r>
      <w:r>
        <w:t>number</w:t>
      </w:r>
      <w:r w:rsidR="006B659E">
        <w:t xml:space="preserve"> for the gateway. In the response, we find the three devices from before, numbered</w:t>
      </w:r>
      <w:r>
        <w:t xml:space="preserve"> </w:t>
      </w:r>
      <w:r>
        <w:t>655</w:t>
      </w:r>
      <w:r w:rsidR="006B659E">
        <w:t>36, 37, and 38. If we add 65537</w:t>
      </w:r>
      <w:r>
        <w:t xml:space="preserve"> to the command</w:t>
      </w:r>
      <w:r w:rsidR="006B659E">
        <w:t xml:space="preserve">, we get the information about one particular </w:t>
      </w:r>
      <w:r w:rsidR="003C2F7B">
        <w:t xml:space="preserve">bulb  </w:t>
      </w:r>
      <w:r w:rsidR="007C64FA">
        <w:t xml:space="preserve">  </w:t>
      </w:r>
      <w:bookmarkStart w:id="1" w:name="_GoBack"/>
      <w:bookmarkEnd w:id="1"/>
      <w:r w:rsidR="006B659E">
        <w:t>. Here, th</w:t>
      </w:r>
      <w:r>
        <w:t>e properties only have numbers. Y</w:t>
      </w:r>
      <w:r w:rsidR="006B659E">
        <w:t>ou find the details</w:t>
      </w:r>
      <w:r>
        <w:t xml:space="preserve"> of these numbers</w:t>
      </w:r>
      <w:r w:rsidR="006B659E">
        <w:t xml:space="preserve"> in my blogpost. </w:t>
      </w:r>
    </w:p>
    <w:p w:rsidR="006B659E" w:rsidRDefault="006B659E">
      <w:r>
        <w:t xml:space="preserve">If we issue </w:t>
      </w:r>
      <w:r w:rsidR="00323C6A">
        <w:t>the put command</w:t>
      </w:r>
    </w:p>
    <w:p w:rsidR="00323C6A" w:rsidRPr="00205B51" w:rsidRDefault="00323C6A" w:rsidP="00323C6A">
      <w:pPr>
        <w:pStyle w:val="HTMLVorformatiert"/>
        <w:textAlignment w:val="baseline"/>
        <w:rPr>
          <w:color w:val="2B2B2B"/>
          <w:bdr w:val="none" w:sz="0" w:space="0" w:color="auto" w:frame="1"/>
          <w:lang w:val="en-US"/>
        </w:rPr>
      </w:pPr>
      <w:bookmarkStart w:id="2" w:name="OLE_LINK6"/>
      <w:proofErr w:type="gramStart"/>
      <w:r>
        <w:rPr>
          <w:rStyle w:val="HTMLCode"/>
          <w:color w:val="2B2B2B"/>
          <w:bdr w:val="none" w:sz="0" w:space="0" w:color="auto" w:frame="1"/>
          <w:lang w:val="en-US"/>
        </w:rPr>
        <w:t>./</w:t>
      </w:r>
      <w:bookmarkStart w:id="3" w:name="OLE_LINK4"/>
      <w:bookmarkStart w:id="4" w:name="OLE_LINK5"/>
      <w:proofErr w:type="spellStart"/>
      <w:proofErr w:type="gramEnd"/>
      <w:r w:rsidRPr="00205B51">
        <w:rPr>
          <w:rStyle w:val="HTMLCode"/>
          <w:color w:val="2B2B2B"/>
          <w:bdr w:val="none" w:sz="0" w:space="0" w:color="auto" w:frame="1"/>
          <w:lang w:val="en-US"/>
        </w:rPr>
        <w:t>coap</w:t>
      </w:r>
      <w:proofErr w:type="spellEnd"/>
      <w:r w:rsidRPr="00205B51">
        <w:rPr>
          <w:rStyle w:val="HTMLCode"/>
          <w:color w:val="2B2B2B"/>
          <w:bdr w:val="none" w:sz="0" w:space="0" w:color="auto" w:frame="1"/>
          <w:lang w:val="en-US"/>
        </w:rPr>
        <w:t>-client-</w:t>
      </w:r>
      <w:proofErr w:type="spellStart"/>
      <w:r w:rsidRPr="00205B51">
        <w:rPr>
          <w:rStyle w:val="HTMLCode"/>
          <w:color w:val="2B2B2B"/>
          <w:bdr w:val="none" w:sz="0" w:space="0" w:color="auto" w:frame="1"/>
          <w:lang w:val="en-US"/>
        </w:rPr>
        <w:t>raspbian</w:t>
      </w:r>
      <w:proofErr w:type="spellEnd"/>
      <w:r>
        <w:rPr>
          <w:rStyle w:val="HTMLCode"/>
          <w:color w:val="2B2B2B"/>
          <w:bdr w:val="none" w:sz="0" w:space="0" w:color="auto" w:frame="1"/>
          <w:lang w:val="en-US"/>
        </w:rPr>
        <w:t xml:space="preserve"> </w:t>
      </w:r>
      <w:bookmarkEnd w:id="3"/>
      <w:bookmarkEnd w:id="4"/>
      <w:r w:rsidRPr="00121C08">
        <w:rPr>
          <w:rStyle w:val="HTMLCode"/>
          <w:color w:val="2B2B2B"/>
          <w:bdr w:val="none" w:sz="0" w:space="0" w:color="auto" w:frame="1"/>
          <w:lang w:val="en-US"/>
        </w:rPr>
        <w:t>-m put -u "</w:t>
      </w:r>
      <w:proofErr w:type="spellStart"/>
      <w:r w:rsidRPr="00121C08">
        <w:rPr>
          <w:rStyle w:val="HTMLCode"/>
          <w:color w:val="2B2B2B"/>
          <w:bdr w:val="none" w:sz="0" w:space="0" w:color="auto" w:frame="1"/>
          <w:lang w:val="en-US"/>
        </w:rPr>
        <w:t>Client_identity</w:t>
      </w:r>
      <w:proofErr w:type="spellEnd"/>
      <w:r w:rsidRPr="00121C08">
        <w:rPr>
          <w:rStyle w:val="HTMLCode"/>
          <w:color w:val="2B2B2B"/>
          <w:bdr w:val="none" w:sz="0" w:space="0" w:color="auto" w:frame="1"/>
          <w:lang w:val="en-US"/>
        </w:rPr>
        <w:t>" -k "</w:t>
      </w:r>
      <w:r>
        <w:rPr>
          <w:rStyle w:val="HTMLCode"/>
          <w:color w:val="2B2B2B"/>
          <w:bdr w:val="none" w:sz="0" w:space="0" w:color="auto" w:frame="1"/>
          <w:lang w:val="en-US"/>
        </w:rPr>
        <w:t>djed8rbxLWVOdUWm" -e '{ "3311": [{ "5850": 1</w:t>
      </w:r>
      <w:r w:rsidRPr="00121C08">
        <w:rPr>
          <w:rStyle w:val="HTMLCode"/>
          <w:color w:val="2B2B2B"/>
          <w:bdr w:val="none" w:sz="0" w:space="0" w:color="auto" w:frame="1"/>
          <w:lang w:val="en-US"/>
        </w:rPr>
        <w:t xml:space="preserve"> }] }' "</w:t>
      </w:r>
      <w:proofErr w:type="spellStart"/>
      <w:r w:rsidRPr="00121C08">
        <w:rPr>
          <w:rStyle w:val="HTMLCode"/>
          <w:color w:val="2B2B2B"/>
          <w:bdr w:val="none" w:sz="0" w:space="0" w:color="auto" w:frame="1"/>
          <w:lang w:val="en-US"/>
        </w:rPr>
        <w:t>coaps</w:t>
      </w:r>
      <w:proofErr w:type="spellEnd"/>
      <w:r w:rsidRPr="00121C08">
        <w:rPr>
          <w:rStyle w:val="HTMLCode"/>
          <w:color w:val="2B2B2B"/>
          <w:bdr w:val="none" w:sz="0" w:space="0" w:color="auto" w:frame="1"/>
          <w:lang w:val="en-US"/>
        </w:rPr>
        <w:t>://1</w:t>
      </w:r>
      <w:r>
        <w:rPr>
          <w:rStyle w:val="HTMLCode"/>
          <w:color w:val="2B2B2B"/>
          <w:bdr w:val="none" w:sz="0" w:space="0" w:color="auto" w:frame="1"/>
          <w:lang w:val="en-US"/>
        </w:rPr>
        <w:t>92</w:t>
      </w:r>
      <w:r w:rsidRPr="00121C08">
        <w:rPr>
          <w:rStyle w:val="HTMLCode"/>
          <w:color w:val="2B2B2B"/>
          <w:bdr w:val="none" w:sz="0" w:space="0" w:color="auto" w:frame="1"/>
          <w:lang w:val="en-US"/>
        </w:rPr>
        <w:t>.</w:t>
      </w:r>
      <w:r>
        <w:rPr>
          <w:rStyle w:val="HTMLCode"/>
          <w:color w:val="2B2B2B"/>
          <w:bdr w:val="none" w:sz="0" w:space="0" w:color="auto" w:frame="1"/>
          <w:lang w:val="en-US"/>
        </w:rPr>
        <w:t>168</w:t>
      </w:r>
      <w:r w:rsidRPr="00121C08">
        <w:rPr>
          <w:rStyle w:val="HTMLCode"/>
          <w:color w:val="2B2B2B"/>
          <w:bdr w:val="none" w:sz="0" w:space="0" w:color="auto" w:frame="1"/>
          <w:lang w:val="en-US"/>
        </w:rPr>
        <w:t>.0.</w:t>
      </w:r>
      <w:r>
        <w:rPr>
          <w:rStyle w:val="HTMLCode"/>
          <w:color w:val="2B2B2B"/>
          <w:bdr w:val="none" w:sz="0" w:space="0" w:color="auto" w:frame="1"/>
          <w:lang w:val="en-US"/>
        </w:rPr>
        <w:t>15</w:t>
      </w:r>
      <w:r w:rsidRPr="00121C08">
        <w:rPr>
          <w:rStyle w:val="HTMLCode"/>
          <w:color w:val="2B2B2B"/>
          <w:bdr w:val="none" w:sz="0" w:space="0" w:color="auto" w:frame="1"/>
          <w:lang w:val="en-US"/>
        </w:rPr>
        <w:t>:5684/15001/65537"</w:t>
      </w:r>
    </w:p>
    <w:bookmarkEnd w:id="2"/>
    <w:p w:rsidR="00323C6A" w:rsidRDefault="00323C6A"/>
    <w:p w:rsidR="00323C6A" w:rsidRDefault="00323C6A">
      <w:r>
        <w:t>with some additional parameters, the bulb switches on</w:t>
      </w:r>
      <w:r w:rsidR="00D40C56">
        <w:t xml:space="preserve"> or off</w:t>
      </w:r>
      <w:r>
        <w:t>.</w:t>
      </w:r>
    </w:p>
    <w:p w:rsidR="00323C6A" w:rsidRDefault="00323C6A">
      <w:r>
        <w:t>If you want to use this client in a Python program, you can install a so called “</w:t>
      </w:r>
      <w:r w:rsidR="00D40C56">
        <w:t>Python</w:t>
      </w:r>
      <w:r>
        <w:t xml:space="preserve"> Wrapper”. It consists of a few python programs and is installed in your home directory. If you navigate into its directory, you can use it with simple commands like </w:t>
      </w:r>
    </w:p>
    <w:p w:rsidR="00323C6A" w:rsidRPr="002178B1" w:rsidRDefault="00323C6A" w:rsidP="00323C6A">
      <w:pPr>
        <w:tabs>
          <w:tab w:val="left" w:pos="487"/>
        </w:tabs>
        <w:rPr>
          <w:rStyle w:val="HTMLCode"/>
          <w:rFonts w:eastAsiaTheme="minorHAnsi"/>
          <w:color w:val="2B2B2B"/>
          <w:bdr w:val="none" w:sz="0" w:space="0" w:color="auto" w:frame="1"/>
          <w:lang w:eastAsia="de-CH"/>
        </w:rPr>
      </w:pPr>
      <w:proofErr w:type="gramStart"/>
      <w:r>
        <w:rPr>
          <w:rStyle w:val="HTMLCode"/>
          <w:rFonts w:eastAsiaTheme="minorHAnsi"/>
          <w:color w:val="2B2B2B"/>
          <w:bdr w:val="none" w:sz="0" w:space="0" w:color="auto" w:frame="1"/>
          <w:lang w:eastAsia="de-CH"/>
        </w:rPr>
        <w:t>./</w:t>
      </w:r>
      <w:proofErr w:type="gramEnd"/>
      <w:r w:rsidRPr="002178B1">
        <w:rPr>
          <w:rStyle w:val="HTMLCode"/>
          <w:rFonts w:eastAsiaTheme="minorHAnsi"/>
          <w:color w:val="2B2B2B"/>
          <w:bdr w:val="none" w:sz="0" w:space="0" w:color="auto" w:frame="1"/>
          <w:lang w:eastAsia="de-CH"/>
        </w:rPr>
        <w:t>tradfri-status.py</w:t>
      </w:r>
    </w:p>
    <w:p w:rsidR="000A040C" w:rsidRDefault="00323C6A">
      <w:r>
        <w:t xml:space="preserve">To </w:t>
      </w:r>
      <w:r w:rsidR="00D40C56">
        <w:t>discover the</w:t>
      </w:r>
      <w:r>
        <w:t xml:space="preserve"> bulbs, or </w:t>
      </w:r>
    </w:p>
    <w:p w:rsidR="00323C6A" w:rsidRDefault="00323C6A" w:rsidP="00323C6A">
      <w:pPr>
        <w:pStyle w:val="HTMLVorformatiert"/>
        <w:textAlignment w:val="baseline"/>
        <w:rPr>
          <w:rStyle w:val="HTMLCode"/>
          <w:color w:val="2B2B2B"/>
          <w:bdr w:val="none" w:sz="0" w:space="0" w:color="auto" w:frame="1"/>
          <w:lang w:val="en-US"/>
        </w:rPr>
      </w:pPr>
      <w:proofErr w:type="gramStart"/>
      <w:r>
        <w:rPr>
          <w:rStyle w:val="HTMLCode"/>
          <w:color w:val="2B2B2B"/>
          <w:bdr w:val="none" w:sz="0" w:space="0" w:color="auto" w:frame="1"/>
          <w:lang w:val="en-US"/>
        </w:rPr>
        <w:t>./</w:t>
      </w:r>
      <w:proofErr w:type="gramEnd"/>
      <w:r>
        <w:rPr>
          <w:rStyle w:val="HTMLCode"/>
          <w:color w:val="2B2B2B"/>
          <w:bdr w:val="none" w:sz="0" w:space="0" w:color="auto" w:frame="1"/>
          <w:lang w:val="en-US"/>
        </w:rPr>
        <w:t>tradfri-lights.py -l 65537</w:t>
      </w:r>
      <w:r w:rsidRPr="002E34C2">
        <w:rPr>
          <w:rStyle w:val="HTMLCode"/>
          <w:color w:val="2B2B2B"/>
          <w:bdr w:val="none" w:sz="0" w:space="0" w:color="auto" w:frame="1"/>
          <w:lang w:val="en-US"/>
        </w:rPr>
        <w:t xml:space="preserve"> -a power -v on</w:t>
      </w:r>
    </w:p>
    <w:p w:rsidR="000A040C" w:rsidRDefault="000A040C"/>
    <w:p w:rsidR="000A040C" w:rsidRDefault="00323C6A">
      <w:r>
        <w:t xml:space="preserve">To switch </w:t>
      </w:r>
      <w:r w:rsidR="00D40C56">
        <w:t>one of the</w:t>
      </w:r>
      <w:r>
        <w:t xml:space="preserve"> lamps.</w:t>
      </w:r>
    </w:p>
    <w:p w:rsidR="00323C6A" w:rsidRDefault="00323C6A">
      <w:r>
        <w:t xml:space="preserve">That’s it for today. Summarized: </w:t>
      </w:r>
    </w:p>
    <w:p w:rsidR="0031701C" w:rsidRDefault="0031701C" w:rsidP="00323C6A">
      <w:pPr>
        <w:pStyle w:val="Listenabsatz"/>
        <w:numPr>
          <w:ilvl w:val="0"/>
          <w:numId w:val="1"/>
        </w:numPr>
      </w:pPr>
      <w:r>
        <w:t>The new hack can definitively switch the lamps on or off, warm or cool, and not, as the old hack, only toggle through the states</w:t>
      </w:r>
    </w:p>
    <w:p w:rsidR="00323C6A" w:rsidRDefault="00323C6A" w:rsidP="00323C6A">
      <w:pPr>
        <w:pStyle w:val="Listenabsatz"/>
        <w:numPr>
          <w:ilvl w:val="0"/>
          <w:numId w:val="1"/>
        </w:numPr>
      </w:pPr>
      <w:r>
        <w:t>We pair</w:t>
      </w:r>
      <w:r>
        <w:t>ed</w:t>
      </w:r>
      <w:r>
        <w:t xml:space="preserve"> the </w:t>
      </w:r>
      <w:r w:rsidR="00D40C56">
        <w:t xml:space="preserve">new </w:t>
      </w:r>
      <w:r>
        <w:t>gateway with two different bulbs</w:t>
      </w:r>
    </w:p>
    <w:p w:rsidR="00323C6A" w:rsidRDefault="00323C6A" w:rsidP="00323C6A">
      <w:pPr>
        <w:pStyle w:val="Listenabsatz"/>
        <w:numPr>
          <w:ilvl w:val="0"/>
          <w:numId w:val="1"/>
        </w:numPr>
      </w:pPr>
      <w:r>
        <w:t>We</w:t>
      </w:r>
      <w:r>
        <w:t xml:space="preserve"> know now how </w:t>
      </w:r>
      <w:r>
        <w:t>the system communicates</w:t>
      </w:r>
      <w:r w:rsidR="00D40C56">
        <w:t xml:space="preserve"> and its parameters</w:t>
      </w:r>
    </w:p>
    <w:p w:rsidR="00323C6A" w:rsidRDefault="00323C6A" w:rsidP="00323C6A">
      <w:pPr>
        <w:pStyle w:val="Listenabsatz"/>
        <w:numPr>
          <w:ilvl w:val="0"/>
          <w:numId w:val="1"/>
        </w:numPr>
      </w:pPr>
      <w:r>
        <w:t xml:space="preserve">We </w:t>
      </w:r>
      <w:r>
        <w:t xml:space="preserve">installed the node-red contribution for Tradfri and developed flows to </w:t>
      </w:r>
      <w:r>
        <w:t xml:space="preserve">switch the lights </w:t>
      </w:r>
      <w:r>
        <w:t>and read their status</w:t>
      </w:r>
      <w:r>
        <w:t xml:space="preserve">. </w:t>
      </w:r>
      <w:r w:rsidR="00E61B95">
        <w:t>Based on these flows, you can easily connect your Tradfri system to MQTT or any other service</w:t>
      </w:r>
    </w:p>
    <w:p w:rsidR="00323C6A" w:rsidRDefault="00323C6A" w:rsidP="00323C6A">
      <w:pPr>
        <w:pStyle w:val="Listenabsatz"/>
        <w:numPr>
          <w:ilvl w:val="0"/>
          <w:numId w:val="1"/>
        </w:numPr>
      </w:pPr>
      <w:r>
        <w:t>We switch</w:t>
      </w:r>
      <w:r w:rsidR="00E61B95">
        <w:t>ed</w:t>
      </w:r>
      <w:r>
        <w:t xml:space="preserve"> the lights with a normal Linux command</w:t>
      </w:r>
      <w:r w:rsidR="00E61B95">
        <w:t xml:space="preserve"> using the CoAP client</w:t>
      </w:r>
    </w:p>
    <w:p w:rsidR="00323C6A" w:rsidRDefault="00323C6A" w:rsidP="00323C6A">
      <w:pPr>
        <w:pStyle w:val="Listenabsatz"/>
        <w:numPr>
          <w:ilvl w:val="0"/>
          <w:numId w:val="1"/>
        </w:numPr>
      </w:pPr>
      <w:r>
        <w:t>We install</w:t>
      </w:r>
      <w:r w:rsidR="00E61B95">
        <w:t>ed</w:t>
      </w:r>
      <w:r w:rsidR="00D40C56">
        <w:t xml:space="preserve"> a P</w:t>
      </w:r>
      <w:r>
        <w:t>ython wrapper</w:t>
      </w:r>
      <w:r w:rsidR="00E61B95">
        <w:t xml:space="preserve"> and used it to discover and control our bulbs</w:t>
      </w:r>
    </w:p>
    <w:p w:rsidR="00E61B95" w:rsidRDefault="00E61B95" w:rsidP="00323C6A">
      <w:pPr>
        <w:pStyle w:val="Listenabsatz"/>
        <w:numPr>
          <w:ilvl w:val="0"/>
          <w:numId w:val="1"/>
        </w:numPr>
      </w:pPr>
      <w:r>
        <w:t>And, of course, all was base</w:t>
      </w:r>
      <w:r w:rsidR="00D40C56">
        <w:t>d on our new discovery: The CoAP</w:t>
      </w:r>
      <w:r>
        <w:t xml:space="preserve"> or its secure sister</w:t>
      </w:r>
      <w:r w:rsidR="00D40C56">
        <w:t>, the CoAPS protocol</w:t>
      </w:r>
    </w:p>
    <w:p w:rsidR="0028393A" w:rsidRDefault="0028393A" w:rsidP="0028393A">
      <w:r>
        <w:t>By the way: The Remote control still works in parallel with the Gateway!</w:t>
      </w:r>
    </w:p>
    <w:p w:rsidR="00D40C56" w:rsidRDefault="00D40C56" w:rsidP="0028393A">
      <w:r>
        <w:t>Did I forget something? Oh, yes: The “hot” secret! Here it is.</w:t>
      </w:r>
    </w:p>
    <w:p w:rsidR="00A82F04" w:rsidRDefault="005F7DEC">
      <w:r>
        <w:t>I hope, this video was useful o</w:t>
      </w:r>
      <w:r w:rsidR="00A82F04">
        <w:t>r at least interesting for you. If true, then like. Bye</w:t>
      </w:r>
    </w:p>
    <w:p w:rsidR="00A82F04" w:rsidRDefault="00A82F04"/>
    <w:sectPr w:rsidR="00A82F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E85"/>
    <w:multiLevelType w:val="hybridMultilevel"/>
    <w:tmpl w:val="8ED87970"/>
    <w:lvl w:ilvl="0" w:tplc="57DC11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E2"/>
    <w:rsid w:val="000350AC"/>
    <w:rsid w:val="000A040C"/>
    <w:rsid w:val="0013150D"/>
    <w:rsid w:val="00141750"/>
    <w:rsid w:val="001C17E2"/>
    <w:rsid w:val="001D4567"/>
    <w:rsid w:val="001E1E34"/>
    <w:rsid w:val="00232132"/>
    <w:rsid w:val="0028393A"/>
    <w:rsid w:val="00305830"/>
    <w:rsid w:val="00306382"/>
    <w:rsid w:val="0031701C"/>
    <w:rsid w:val="00323C6A"/>
    <w:rsid w:val="00343C53"/>
    <w:rsid w:val="003C2F7B"/>
    <w:rsid w:val="003C63E3"/>
    <w:rsid w:val="004245E0"/>
    <w:rsid w:val="004A53D5"/>
    <w:rsid w:val="004C3A3A"/>
    <w:rsid w:val="004D2102"/>
    <w:rsid w:val="00563480"/>
    <w:rsid w:val="005F7DEC"/>
    <w:rsid w:val="00623314"/>
    <w:rsid w:val="00651692"/>
    <w:rsid w:val="00683AAA"/>
    <w:rsid w:val="006A7938"/>
    <w:rsid w:val="006B06A0"/>
    <w:rsid w:val="006B659E"/>
    <w:rsid w:val="006B7B19"/>
    <w:rsid w:val="00706BA8"/>
    <w:rsid w:val="00771842"/>
    <w:rsid w:val="00787041"/>
    <w:rsid w:val="00795FBF"/>
    <w:rsid w:val="007C64FA"/>
    <w:rsid w:val="0080428D"/>
    <w:rsid w:val="00881F97"/>
    <w:rsid w:val="008B4BA6"/>
    <w:rsid w:val="008D4B74"/>
    <w:rsid w:val="00944C47"/>
    <w:rsid w:val="00954567"/>
    <w:rsid w:val="00966F7E"/>
    <w:rsid w:val="00A173D9"/>
    <w:rsid w:val="00A25C83"/>
    <w:rsid w:val="00A81BCD"/>
    <w:rsid w:val="00A82F04"/>
    <w:rsid w:val="00AF6DC3"/>
    <w:rsid w:val="00AF72A5"/>
    <w:rsid w:val="00B06E44"/>
    <w:rsid w:val="00B2681D"/>
    <w:rsid w:val="00BB7DEE"/>
    <w:rsid w:val="00BD577C"/>
    <w:rsid w:val="00CA11D7"/>
    <w:rsid w:val="00D40C56"/>
    <w:rsid w:val="00DC05D4"/>
    <w:rsid w:val="00DE0329"/>
    <w:rsid w:val="00DE4D02"/>
    <w:rsid w:val="00DE6695"/>
    <w:rsid w:val="00E32354"/>
    <w:rsid w:val="00E61B95"/>
    <w:rsid w:val="00EC171A"/>
    <w:rsid w:val="00F75E49"/>
    <w:rsid w:val="00F96C51"/>
    <w:rsid w:val="00FB6C44"/>
    <w:rsid w:val="00FD05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3BFB"/>
  <w15:chartTrackingRefBased/>
  <w15:docId w15:val="{DCD29552-97F9-47B8-B1F7-0FA48163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6C44"/>
    <w:pPr>
      <w:ind w:left="720"/>
      <w:contextualSpacing/>
    </w:pPr>
  </w:style>
  <w:style w:type="character" w:styleId="HTMLCode">
    <w:name w:val="HTML Code"/>
    <w:basedOn w:val="Absatz-Standardschriftart"/>
    <w:uiPriority w:val="99"/>
    <w:semiHidden/>
    <w:unhideWhenUsed/>
    <w:rsid w:val="006B659E"/>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2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323C6A"/>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3</Pages>
  <Words>1303</Words>
  <Characters>8216</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2017-06-30T04:42:00Z</dcterms:created>
  <dcterms:modified xsi:type="dcterms:W3CDTF">2017-06-30T15:58:00Z</dcterms:modified>
</cp:coreProperties>
</file>